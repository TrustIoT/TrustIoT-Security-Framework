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2F3A" w14:textId="77777777" w:rsidR="0031068B" w:rsidRDefault="0031068B" w:rsidP="00BC1C52">
      <w:pPr>
        <w:ind w:hanging="1134"/>
      </w:pPr>
    </w:p>
    <w:p w14:paraId="7A58AA0B" w14:textId="77777777" w:rsidR="0053192A" w:rsidRDefault="0053192A"/>
    <w:p w14:paraId="3680705E" w14:textId="77777777" w:rsidR="0053192A" w:rsidRDefault="0053192A"/>
    <w:p w14:paraId="78639019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D1FF3" wp14:editId="1B7F7B81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E7477" w14:textId="7A69359B" w:rsidR="00BA4481" w:rsidRPr="00E455C4" w:rsidRDefault="0034017B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34017B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D1F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A2E7477" w14:textId="7A69359B" w:rsidR="00BA4481" w:rsidRPr="00E455C4" w:rsidRDefault="0034017B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34017B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C1A00" w14:textId="77777777" w:rsidR="0053192A" w:rsidRDefault="0053192A"/>
    <w:p w14:paraId="659E42D8" w14:textId="77777777" w:rsidR="0053192A" w:rsidRDefault="0053192A"/>
    <w:p w14:paraId="0377584D" w14:textId="77777777" w:rsidR="0053192A" w:rsidRDefault="0053192A"/>
    <w:p w14:paraId="148330CE" w14:textId="77777777" w:rsidR="0053192A" w:rsidRDefault="0053192A"/>
    <w:p w14:paraId="07F41679" w14:textId="77777777" w:rsidR="0053192A" w:rsidRDefault="0053192A"/>
    <w:p w14:paraId="3A0EC5F2" w14:textId="77777777" w:rsidR="0053192A" w:rsidRDefault="0053192A"/>
    <w:p w14:paraId="63CCB246" w14:textId="77777777" w:rsidR="0067231D" w:rsidRDefault="0067231D"/>
    <w:p w14:paraId="3EE00DB5" w14:textId="77777777" w:rsidR="0067231D" w:rsidRDefault="0067231D"/>
    <w:p w14:paraId="347AB045" w14:textId="77777777" w:rsidR="00BA4481" w:rsidRDefault="00BA4481"/>
    <w:p w14:paraId="61C926E6" w14:textId="77777777" w:rsidR="00BA4481" w:rsidRDefault="00BA4481"/>
    <w:p w14:paraId="7CE62B9B" w14:textId="77777777" w:rsidR="00BA4481" w:rsidRDefault="00BA4481"/>
    <w:p w14:paraId="2523C249" w14:textId="77777777" w:rsidR="00BA4481" w:rsidRDefault="00BA4481"/>
    <w:p w14:paraId="67E1306D" w14:textId="77777777" w:rsidR="00BA4481" w:rsidRDefault="00BA4481"/>
    <w:p w14:paraId="450BB17F" w14:textId="77777777" w:rsidR="00BA4481" w:rsidRDefault="00BA4481"/>
    <w:p w14:paraId="6CA51E30" w14:textId="77777777" w:rsidR="0067231D" w:rsidRDefault="0067231D"/>
    <w:p w14:paraId="15841B77" w14:textId="216E914B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280F61">
        <w:rPr>
          <w:sz w:val="56"/>
          <w:szCs w:val="56"/>
        </w:rPr>
        <w:t xml:space="preserve">AI </w:t>
      </w:r>
      <w:r w:rsidR="00280F61" w:rsidRPr="00280F61">
        <w:rPr>
          <w:sz w:val="56"/>
          <w:szCs w:val="56"/>
        </w:rPr>
        <w:t>Model Integrity and Confidentiality</w:t>
      </w:r>
      <w:r w:rsidRPr="0067231D">
        <w:rPr>
          <w:sz w:val="56"/>
          <w:szCs w:val="56"/>
        </w:rPr>
        <w:t>"</w:t>
      </w:r>
    </w:p>
    <w:p w14:paraId="081E59CF" w14:textId="77777777" w:rsidR="0053192A" w:rsidRDefault="0053192A"/>
    <w:p w14:paraId="0F6808CF" w14:textId="77777777" w:rsidR="0053192A" w:rsidRDefault="0053192A"/>
    <w:p w14:paraId="25269FED" w14:textId="77777777" w:rsidR="0053192A" w:rsidRDefault="0053192A"/>
    <w:p w14:paraId="55D21FD0" w14:textId="77777777" w:rsidR="0053192A" w:rsidRDefault="0053192A"/>
    <w:p w14:paraId="791B4ACC" w14:textId="77777777" w:rsidR="0053192A" w:rsidRDefault="0053192A"/>
    <w:p w14:paraId="271164F4" w14:textId="77777777" w:rsidR="0053192A" w:rsidRDefault="0053192A"/>
    <w:p w14:paraId="615AAD65" w14:textId="77777777" w:rsidR="0053192A" w:rsidRDefault="0053192A"/>
    <w:p w14:paraId="6EBAE3D7" w14:textId="77777777" w:rsidR="0053192A" w:rsidRDefault="0053192A"/>
    <w:p w14:paraId="12C39B61" w14:textId="77777777" w:rsidR="0053192A" w:rsidRDefault="0053192A"/>
    <w:p w14:paraId="752C9DD8" w14:textId="77777777" w:rsidR="0053192A" w:rsidRDefault="0053192A"/>
    <w:p w14:paraId="4BB05DDB" w14:textId="77777777" w:rsidR="0053192A" w:rsidRDefault="0053192A"/>
    <w:p w14:paraId="480D7419" w14:textId="77777777" w:rsidR="0053192A" w:rsidRDefault="0053192A"/>
    <w:p w14:paraId="472BBF3E" w14:textId="77777777" w:rsidR="0053192A" w:rsidRDefault="0053192A"/>
    <w:p w14:paraId="74549765" w14:textId="77777777" w:rsidR="00BA4481" w:rsidRDefault="00BA4481"/>
    <w:p w14:paraId="6C40F0C7" w14:textId="77777777" w:rsidR="00BA4481" w:rsidRDefault="00BA4481"/>
    <w:p w14:paraId="12620280" w14:textId="77777777" w:rsidR="00BA4481" w:rsidRDefault="00BA4481"/>
    <w:p w14:paraId="550693E2" w14:textId="77777777" w:rsidR="00BA4481" w:rsidRDefault="00BA4481"/>
    <w:p w14:paraId="78642575" w14:textId="77777777" w:rsidR="00BA4481" w:rsidRDefault="00BA4481"/>
    <w:p w14:paraId="34FDE9F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014237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C05C1A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3E33FD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BED1D6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A0A32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40A10296" w14:textId="11B14B7F" w:rsidR="00F85381" w:rsidRPr="000D1E55" w:rsidRDefault="0034017B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34017B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57FDC3E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28D6A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63DB2B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9B334F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D50B82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5CB57E18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E6B04A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B039DD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4CAAD6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5A9EA2BB" w14:textId="77777777" w:rsidR="00BA4481" w:rsidRDefault="00BA4481"/>
    <w:p w14:paraId="12D5C9E3" w14:textId="77777777" w:rsidR="00BA4481" w:rsidRDefault="00BA4481"/>
    <w:p w14:paraId="2EAEB6CC" w14:textId="77777777" w:rsidR="0053192A" w:rsidRDefault="0053192A"/>
    <w:p w14:paraId="7FA785D3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8C5E81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3B6483C1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A1F6A11" w14:textId="77777777" w:rsidR="0053192A" w:rsidRDefault="0053192A" w:rsidP="0053192A"/>
    <w:p w14:paraId="4234D7AE" w14:textId="77777777" w:rsidR="0053192A" w:rsidRDefault="0053192A" w:rsidP="0053192A">
      <w:r>
        <w:br w:type="page"/>
      </w:r>
    </w:p>
    <w:p w14:paraId="00430F5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7AF7FD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FC3576E" w14:textId="77777777" w:rsidTr="00E455C4">
        <w:tc>
          <w:tcPr>
            <w:tcW w:w="1097" w:type="dxa"/>
          </w:tcPr>
          <w:p w14:paraId="12C897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3467FDE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4849E4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EB8B9F9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EED8D31" w14:textId="77777777" w:rsidTr="00E455C4">
        <w:tc>
          <w:tcPr>
            <w:tcW w:w="1097" w:type="dxa"/>
          </w:tcPr>
          <w:p w14:paraId="13FDE5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680D0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8C892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1B45A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C4B035D" w14:textId="77777777" w:rsidTr="00E455C4">
        <w:tc>
          <w:tcPr>
            <w:tcW w:w="1097" w:type="dxa"/>
          </w:tcPr>
          <w:p w14:paraId="4A4E46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7F185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7A392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9361E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4CCE306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32E27A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CB4470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B14A53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213142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E8CA630" w14:textId="77777777" w:rsidTr="00E455C4">
        <w:tc>
          <w:tcPr>
            <w:tcW w:w="2534" w:type="dxa"/>
          </w:tcPr>
          <w:p w14:paraId="60F83E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2E7FF9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3D49364" w14:textId="77777777" w:rsidTr="00E455C4">
        <w:tc>
          <w:tcPr>
            <w:tcW w:w="2534" w:type="dxa"/>
          </w:tcPr>
          <w:p w14:paraId="74D072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BCF1E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9152D63" w14:textId="77777777" w:rsidTr="00E455C4">
        <w:tc>
          <w:tcPr>
            <w:tcW w:w="2534" w:type="dxa"/>
          </w:tcPr>
          <w:p w14:paraId="1D2740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5EC661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D01B553" w14:textId="77777777" w:rsidTr="00E455C4">
        <w:tc>
          <w:tcPr>
            <w:tcW w:w="2534" w:type="dxa"/>
          </w:tcPr>
          <w:p w14:paraId="1C7B0F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801ED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595F8DD" w14:textId="77777777" w:rsidR="0053192A" w:rsidRPr="00302F91" w:rsidRDefault="0053192A" w:rsidP="0053192A">
      <w:pPr>
        <w:rPr>
          <w:sz w:val="24"/>
          <w:szCs w:val="24"/>
        </w:rPr>
      </w:pPr>
    </w:p>
    <w:p w14:paraId="6578E33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9B29AC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3E8117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78F3E2C4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5E8B37A6" w14:textId="77777777" w:rsidTr="00E455C4">
        <w:tc>
          <w:tcPr>
            <w:tcW w:w="1674" w:type="dxa"/>
          </w:tcPr>
          <w:p w14:paraId="3F4F6A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4C0D5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4D1FE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72AC31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1EDE684" w14:textId="77777777" w:rsidTr="00E455C4">
        <w:tc>
          <w:tcPr>
            <w:tcW w:w="1674" w:type="dxa"/>
          </w:tcPr>
          <w:p w14:paraId="1DE2C3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F7405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0FB82E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BDAD44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50D9B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61D02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EB125AE" w14:textId="77777777" w:rsidR="0053192A" w:rsidRDefault="0053192A"/>
    <w:p w14:paraId="3CFF41E1" w14:textId="77777777" w:rsidR="0067231D" w:rsidRDefault="0067231D"/>
    <w:p w14:paraId="278F1B06" w14:textId="77777777" w:rsidR="0067231D" w:rsidRDefault="0067231D"/>
    <w:p w14:paraId="380C7731" w14:textId="77777777" w:rsidR="0067231D" w:rsidRDefault="0067231D"/>
    <w:p w14:paraId="51456D9D" w14:textId="77777777" w:rsidR="0067231D" w:rsidRDefault="0067231D"/>
    <w:p w14:paraId="6F8AFF91" w14:textId="77777777" w:rsidR="0067231D" w:rsidRDefault="0067231D"/>
    <w:p w14:paraId="427B4E38" w14:textId="77777777" w:rsidR="0067231D" w:rsidRDefault="0067231D"/>
    <w:p w14:paraId="0F748D98" w14:textId="77777777" w:rsidR="0067231D" w:rsidRDefault="0067231D"/>
    <w:p w14:paraId="0568AC21" w14:textId="77777777" w:rsidR="0067231D" w:rsidRDefault="0067231D"/>
    <w:p w14:paraId="1BA03266" w14:textId="77777777" w:rsidR="0067231D" w:rsidRDefault="0067231D"/>
    <w:p w14:paraId="6BBA46AC" w14:textId="77777777" w:rsidR="0067231D" w:rsidRDefault="0067231D"/>
    <w:p w14:paraId="64362998" w14:textId="77777777" w:rsidR="0067231D" w:rsidRDefault="0067231D"/>
    <w:p w14:paraId="0CE6A8D4" w14:textId="77777777" w:rsidR="0067231D" w:rsidRDefault="0067231D"/>
    <w:p w14:paraId="07E7831E" w14:textId="77777777" w:rsidR="0067231D" w:rsidRDefault="0067231D"/>
    <w:p w14:paraId="579DCEEB" w14:textId="77777777" w:rsidR="0067231D" w:rsidRDefault="0067231D"/>
    <w:p w14:paraId="5C17EFFA" w14:textId="77777777" w:rsidR="0067231D" w:rsidRDefault="0067231D"/>
    <w:p w14:paraId="1D5E2529" w14:textId="77777777" w:rsidR="0067231D" w:rsidRDefault="0067231D"/>
    <w:p w14:paraId="3FC4597B" w14:textId="77777777" w:rsidR="0067231D" w:rsidRDefault="0067231D"/>
    <w:p w14:paraId="6AA99760" w14:textId="77777777" w:rsidR="0067231D" w:rsidRDefault="0067231D"/>
    <w:p w14:paraId="072139F6" w14:textId="77777777" w:rsidR="0067231D" w:rsidRDefault="0067231D"/>
    <w:p w14:paraId="20B93E0D" w14:textId="77777777" w:rsidR="0067231D" w:rsidRDefault="0067231D"/>
    <w:p w14:paraId="7D8E4E96" w14:textId="77777777" w:rsidR="0067231D" w:rsidRDefault="0067231D"/>
    <w:p w14:paraId="5769D6D6" w14:textId="77777777" w:rsidR="0067231D" w:rsidRDefault="0067231D"/>
    <w:p w14:paraId="1263C3CF" w14:textId="77777777" w:rsidR="0067231D" w:rsidRDefault="0067231D"/>
    <w:p w14:paraId="185B9D8A" w14:textId="77777777" w:rsidR="0067231D" w:rsidRDefault="0067231D"/>
    <w:p w14:paraId="0DB77999" w14:textId="77777777" w:rsidR="0067231D" w:rsidRDefault="0067231D"/>
    <w:p w14:paraId="52C09A7A" w14:textId="77777777" w:rsidR="0067231D" w:rsidRDefault="0067231D"/>
    <w:p w14:paraId="41F3277E" w14:textId="77777777" w:rsidR="0067231D" w:rsidRDefault="0067231D"/>
    <w:p w14:paraId="283ED934" w14:textId="77777777" w:rsidR="0067231D" w:rsidRDefault="0067231D"/>
    <w:p w14:paraId="64607CB6" w14:textId="5848F382" w:rsidR="0067231D" w:rsidRDefault="0067231D" w:rsidP="00280F61">
      <w:pPr>
        <w:tabs>
          <w:tab w:val="left" w:pos="4055"/>
        </w:tabs>
      </w:pPr>
    </w:p>
    <w:p w14:paraId="649D505F" w14:textId="77777777" w:rsidR="0067231D" w:rsidRDefault="0067231D"/>
    <w:p w14:paraId="022128D4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535686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8B10E" w14:textId="218245B5" w:rsidR="00280F61" w:rsidRDefault="00280F61">
          <w:pPr>
            <w:pStyle w:val="TOCHeading"/>
          </w:pPr>
          <w:r>
            <w:t>Table of Contents</w:t>
          </w:r>
        </w:p>
        <w:p w14:paraId="45182DC2" w14:textId="7BE2018B" w:rsidR="00FF00DF" w:rsidRDefault="00280F6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05223" w:history="1">
            <w:r w:rsidR="00FF00DF" w:rsidRPr="00D807D8">
              <w:rPr>
                <w:rStyle w:val="Hyperlink"/>
                <w:noProof/>
              </w:rPr>
              <w:t>1.</w:t>
            </w:r>
            <w:r w:rsidR="00FF00D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F00DF" w:rsidRPr="00D807D8">
              <w:rPr>
                <w:rStyle w:val="Hyperlink"/>
                <w:noProof/>
              </w:rPr>
              <w:t>Introduction</w:t>
            </w:r>
            <w:r w:rsidR="00FF00DF">
              <w:rPr>
                <w:noProof/>
                <w:webHidden/>
              </w:rPr>
              <w:tab/>
            </w:r>
            <w:r w:rsidR="00FF00DF">
              <w:rPr>
                <w:noProof/>
                <w:webHidden/>
              </w:rPr>
              <w:fldChar w:fldCharType="begin"/>
            </w:r>
            <w:r w:rsidR="00FF00DF">
              <w:rPr>
                <w:noProof/>
                <w:webHidden/>
              </w:rPr>
              <w:instrText xml:space="preserve"> PAGEREF _Toc190905223 \h </w:instrText>
            </w:r>
            <w:r w:rsidR="00FF00DF">
              <w:rPr>
                <w:noProof/>
                <w:webHidden/>
              </w:rPr>
            </w:r>
            <w:r w:rsidR="00FF00DF">
              <w:rPr>
                <w:noProof/>
                <w:webHidden/>
              </w:rPr>
              <w:fldChar w:fldCharType="separate"/>
            </w:r>
            <w:r w:rsidR="00FF00DF">
              <w:rPr>
                <w:noProof/>
                <w:webHidden/>
              </w:rPr>
              <w:t>4</w:t>
            </w:r>
            <w:r w:rsidR="00FF00DF">
              <w:rPr>
                <w:noProof/>
                <w:webHidden/>
              </w:rPr>
              <w:fldChar w:fldCharType="end"/>
            </w:r>
          </w:hyperlink>
        </w:p>
        <w:p w14:paraId="4BA050DB" w14:textId="7DC76F68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4" w:history="1">
            <w:r w:rsidRPr="00D807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B22E" w14:textId="47B28033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5" w:history="1">
            <w:r w:rsidRPr="00D807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79A3" w14:textId="22C6C5E9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6" w:history="1">
            <w:r w:rsidRPr="00D807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1D68" w14:textId="71649DAA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7" w:history="1">
            <w:r w:rsidRPr="00D807D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Secure Model Development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BA7" w14:textId="0EE6A928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8" w:history="1">
            <w:r w:rsidRPr="00D807D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Secure Model Storage and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DCA9" w14:textId="4F19AA18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9" w:history="1">
            <w:r w:rsidRPr="00D807D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Secure 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14D0" w14:textId="6D0FB464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0" w:history="1">
            <w:r w:rsidRPr="00D807D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Access Control and 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4C19" w14:textId="590B83A4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1" w:history="1">
            <w:r w:rsidRPr="00D807D8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Monitoring and Integrity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416F" w14:textId="1A11F37F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2" w:history="1">
            <w:r w:rsidRPr="00D807D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1DCF" w14:textId="72D4BC13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3" w:history="1">
            <w:r w:rsidRPr="00D807D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69E9" w14:textId="68D82581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4" w:history="1">
            <w:r w:rsidRPr="00D807D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17C4" w14:textId="1F24F613" w:rsidR="00280F61" w:rsidRDefault="00280F61">
          <w:r>
            <w:rPr>
              <w:b/>
              <w:bCs/>
              <w:noProof/>
            </w:rPr>
            <w:fldChar w:fldCharType="end"/>
          </w:r>
        </w:p>
      </w:sdtContent>
    </w:sdt>
    <w:p w14:paraId="4D27F819" w14:textId="77777777" w:rsidR="00193766" w:rsidRDefault="00193766"/>
    <w:p w14:paraId="1165C1EF" w14:textId="77777777" w:rsidR="00193766" w:rsidRDefault="00193766"/>
    <w:p w14:paraId="07CDB90E" w14:textId="77777777" w:rsidR="00193766" w:rsidRDefault="00193766"/>
    <w:p w14:paraId="7A410FA5" w14:textId="77777777" w:rsidR="00193766" w:rsidRDefault="00193766"/>
    <w:p w14:paraId="2D022AAC" w14:textId="77777777" w:rsidR="00193766" w:rsidRDefault="00193766"/>
    <w:p w14:paraId="472BDA88" w14:textId="77777777" w:rsidR="00193766" w:rsidRDefault="00193766"/>
    <w:p w14:paraId="44647473" w14:textId="77777777" w:rsidR="00193766" w:rsidRDefault="00193766"/>
    <w:p w14:paraId="3FF6DD5C" w14:textId="77777777" w:rsidR="00280F61" w:rsidRDefault="00280F61"/>
    <w:p w14:paraId="45266CB0" w14:textId="77777777" w:rsidR="00280F61" w:rsidRDefault="00280F61"/>
    <w:p w14:paraId="06BEB0DE" w14:textId="77777777" w:rsidR="00280F61" w:rsidRDefault="00280F61"/>
    <w:p w14:paraId="3084ED93" w14:textId="77777777" w:rsidR="00280F61" w:rsidRDefault="00280F61"/>
    <w:p w14:paraId="31B5B740" w14:textId="77777777" w:rsidR="00280F61" w:rsidRDefault="00280F61"/>
    <w:p w14:paraId="7CF0A09D" w14:textId="77777777" w:rsidR="00280F61" w:rsidRDefault="00280F61"/>
    <w:p w14:paraId="02C8DD08" w14:textId="77777777" w:rsidR="00280F61" w:rsidRDefault="00280F61"/>
    <w:p w14:paraId="5CDCF7C4" w14:textId="77777777" w:rsidR="00280F61" w:rsidRDefault="00280F61"/>
    <w:p w14:paraId="1582BB57" w14:textId="77777777" w:rsidR="00280F61" w:rsidRDefault="00280F61"/>
    <w:p w14:paraId="32EEEA82" w14:textId="77777777" w:rsidR="00280F61" w:rsidRDefault="00280F61"/>
    <w:p w14:paraId="36F24DCD" w14:textId="77777777" w:rsidR="00280F61" w:rsidRDefault="00280F61"/>
    <w:p w14:paraId="682F7615" w14:textId="77777777" w:rsidR="00280F61" w:rsidRDefault="00280F61"/>
    <w:p w14:paraId="340FB4E7" w14:textId="77777777" w:rsidR="00280F61" w:rsidRDefault="00280F61"/>
    <w:p w14:paraId="471D2342" w14:textId="77777777" w:rsidR="00280F61" w:rsidRDefault="00280F61"/>
    <w:p w14:paraId="47E98AF6" w14:textId="77777777" w:rsidR="00280F61" w:rsidRDefault="00280F61"/>
    <w:p w14:paraId="334BA669" w14:textId="77777777" w:rsidR="00280F61" w:rsidRDefault="00280F61"/>
    <w:p w14:paraId="2CC2CAED" w14:textId="77777777" w:rsidR="00280F61" w:rsidRDefault="00280F61"/>
    <w:p w14:paraId="5324B18D" w14:textId="77777777" w:rsidR="00280F61" w:rsidRDefault="00280F61"/>
    <w:p w14:paraId="6D81B25D" w14:textId="77777777" w:rsidR="00280F61" w:rsidRDefault="00280F61"/>
    <w:p w14:paraId="7AD16661" w14:textId="77777777" w:rsidR="00280F61" w:rsidRDefault="00280F61"/>
    <w:p w14:paraId="2C6AAD85" w14:textId="77777777" w:rsidR="00280F61" w:rsidRDefault="00280F61"/>
    <w:p w14:paraId="04DC1319" w14:textId="77777777" w:rsidR="00280F61" w:rsidRDefault="00280F61"/>
    <w:p w14:paraId="47D2F373" w14:textId="77777777" w:rsidR="00280F61" w:rsidRDefault="00280F61"/>
    <w:p w14:paraId="5CD4351F" w14:textId="77777777" w:rsidR="00193766" w:rsidRDefault="00193766"/>
    <w:p w14:paraId="5406BBD4" w14:textId="77777777" w:rsidR="00193766" w:rsidRDefault="00193766"/>
    <w:p w14:paraId="21609E7E" w14:textId="77777777" w:rsidR="00193766" w:rsidRDefault="00193766"/>
    <w:p w14:paraId="12ACFF86" w14:textId="77777777" w:rsidR="00193766" w:rsidRDefault="00193766"/>
    <w:p w14:paraId="71D90839" w14:textId="22CAD646" w:rsidR="00280F61" w:rsidRPr="00280F61" w:rsidRDefault="00280F61" w:rsidP="00280F61">
      <w:pPr>
        <w:pStyle w:val="Heading1"/>
      </w:pPr>
      <w:bookmarkStart w:id="0" w:name="_Toc190905223"/>
      <w:r w:rsidRPr="00280F61">
        <w:lastRenderedPageBreak/>
        <w:t>Introduction</w:t>
      </w:r>
      <w:bookmarkEnd w:id="0"/>
    </w:p>
    <w:p w14:paraId="2E1D698C" w14:textId="02030080" w:rsidR="00280F61" w:rsidRPr="00280F61" w:rsidRDefault="00280F61" w:rsidP="00280F61">
      <w:r w:rsidRPr="00280F61">
        <w:t>Artificial Intelligence (AI) and Machine Learning (ML) models are increasingly integrated into IoT systems to enable advanced analytics, automation, and decision-making capabilities. These models, often representing significant intellectual property and trained on sensitive data, require robust protection against unauthori</w:t>
      </w:r>
      <w:r w:rsidR="00FF00DF">
        <w:t>s</w:t>
      </w:r>
      <w:r w:rsidRPr="00280F61">
        <w:t>ed access, modification, or theft. This policy outlines the measures to ensure the integrity and confidentiality of AI models throughout their lifecycle, from development to deployment.</w:t>
      </w:r>
      <w:r>
        <w:br/>
      </w:r>
    </w:p>
    <w:p w14:paraId="3966E206" w14:textId="3896E407" w:rsidR="00280F61" w:rsidRPr="00280F61" w:rsidRDefault="00280F61" w:rsidP="00280F61">
      <w:pPr>
        <w:pStyle w:val="Heading1"/>
      </w:pPr>
      <w:bookmarkStart w:id="1" w:name="_Toc190905224"/>
      <w:r w:rsidRPr="00280F61">
        <w:t>Purpose</w:t>
      </w:r>
      <w:bookmarkEnd w:id="1"/>
    </w:p>
    <w:p w14:paraId="3AF9C291" w14:textId="49612A25" w:rsidR="00280F61" w:rsidRPr="00280F61" w:rsidRDefault="00280F61" w:rsidP="00280F61">
      <w:r w:rsidRPr="00280F61">
        <w:t>The purpose of this policy is to establish a framework for safeguarding the integrity and confidentiality of AI models used within the organi</w:t>
      </w:r>
      <w:r w:rsidR="00FF00DF">
        <w:t>s</w:t>
      </w:r>
      <w:r w:rsidRPr="00280F61">
        <w:t>ation's IoT infrastructure. This policy aims to:</w:t>
      </w:r>
    </w:p>
    <w:p w14:paraId="1AAA0BF8" w14:textId="7D907998" w:rsidR="00280F61" w:rsidRPr="00280F61" w:rsidRDefault="00280F61" w:rsidP="00280F61">
      <w:pPr>
        <w:numPr>
          <w:ilvl w:val="0"/>
          <w:numId w:val="4"/>
        </w:numPr>
      </w:pPr>
      <w:r w:rsidRPr="00280F61">
        <w:t>Protect AI models from unauthori</w:t>
      </w:r>
      <w:r w:rsidR="00FF00DF">
        <w:t>s</w:t>
      </w:r>
      <w:r w:rsidRPr="00280F61">
        <w:t>ed access, modification, and theft.</w:t>
      </w:r>
    </w:p>
    <w:p w14:paraId="0899F407" w14:textId="77777777" w:rsidR="00280F61" w:rsidRPr="00280F61" w:rsidRDefault="00280F61" w:rsidP="00280F61">
      <w:pPr>
        <w:numPr>
          <w:ilvl w:val="0"/>
          <w:numId w:val="4"/>
        </w:numPr>
      </w:pPr>
      <w:r w:rsidRPr="00280F61">
        <w:t>Ensure the integrity and reliability of AI model outputs.</w:t>
      </w:r>
    </w:p>
    <w:p w14:paraId="1533563C" w14:textId="77777777" w:rsidR="00280F61" w:rsidRPr="00280F61" w:rsidRDefault="00280F61" w:rsidP="00280F61">
      <w:pPr>
        <w:numPr>
          <w:ilvl w:val="0"/>
          <w:numId w:val="4"/>
        </w:numPr>
      </w:pPr>
      <w:r w:rsidRPr="00280F61">
        <w:t>Prevent the leakage or misuse of sensitive data used for training or inference.</w:t>
      </w:r>
    </w:p>
    <w:p w14:paraId="6D7FFD48" w14:textId="5D9CC978" w:rsidR="00280F61" w:rsidRPr="00280F61" w:rsidRDefault="00280F61" w:rsidP="00280F61">
      <w:pPr>
        <w:numPr>
          <w:ilvl w:val="0"/>
          <w:numId w:val="4"/>
        </w:numPr>
      </w:pPr>
      <w:r w:rsidRPr="00280F61">
        <w:t>Maintain the organi</w:t>
      </w:r>
      <w:r w:rsidR="00FF00DF">
        <w:t>s</w:t>
      </w:r>
      <w:r w:rsidRPr="00280F61">
        <w:t>ation's competitive advantage by protecting its intellectual property.</w:t>
      </w:r>
      <w:r>
        <w:br/>
      </w:r>
    </w:p>
    <w:p w14:paraId="6224A9EA" w14:textId="183AE55F" w:rsidR="00280F61" w:rsidRPr="00280F61" w:rsidRDefault="00280F61" w:rsidP="00280F61">
      <w:pPr>
        <w:pStyle w:val="Heading1"/>
      </w:pPr>
      <w:bookmarkStart w:id="2" w:name="_Toc190905225"/>
      <w:r w:rsidRPr="00280F61">
        <w:t>Scope</w:t>
      </w:r>
      <w:bookmarkEnd w:id="2"/>
    </w:p>
    <w:p w14:paraId="33977277" w14:textId="43E5DE09" w:rsidR="00280F61" w:rsidRPr="00280F61" w:rsidRDefault="00280F61" w:rsidP="00280F61">
      <w:r w:rsidRPr="00280F61">
        <w:t>This policy applies to all AI and ML models developed, deployed, or utili</w:t>
      </w:r>
      <w:r w:rsidR="00FF00DF">
        <w:t>s</w:t>
      </w:r>
      <w:r w:rsidRPr="00280F61">
        <w:t>ed within the organi</w:t>
      </w:r>
      <w:r w:rsidR="00FF00DF">
        <w:t>s</w:t>
      </w:r>
      <w:r w:rsidRPr="00280F61">
        <w:t>ation's IoT environment, regardless of their specific purpose or application.</w:t>
      </w:r>
      <w:r>
        <w:br/>
      </w:r>
    </w:p>
    <w:p w14:paraId="540F0DC1" w14:textId="27E47582" w:rsidR="00280F61" w:rsidRPr="00280F61" w:rsidRDefault="00280F61" w:rsidP="00280F61">
      <w:pPr>
        <w:pStyle w:val="Heading1"/>
      </w:pPr>
      <w:bookmarkStart w:id="3" w:name="_Toc190905226"/>
      <w:r w:rsidRPr="00280F61">
        <w:t>Policy Statement</w:t>
      </w:r>
      <w:bookmarkEnd w:id="3"/>
    </w:p>
    <w:p w14:paraId="608F8CBD" w14:textId="6412134B" w:rsidR="00280F61" w:rsidRPr="00280F61" w:rsidRDefault="00280F61" w:rsidP="00280F61">
      <w:pPr>
        <w:pStyle w:val="Heading2"/>
      </w:pPr>
      <w:bookmarkStart w:id="4" w:name="_Toc190905227"/>
      <w:r w:rsidRPr="00280F61">
        <w:t>Secure Model Development and Training</w:t>
      </w:r>
      <w:bookmarkEnd w:id="4"/>
    </w:p>
    <w:p w14:paraId="7E171083" w14:textId="7C35114F" w:rsidR="00280F61" w:rsidRPr="00280F61" w:rsidRDefault="00280F61" w:rsidP="00280F61">
      <w:pPr>
        <w:numPr>
          <w:ilvl w:val="0"/>
          <w:numId w:val="5"/>
        </w:numPr>
      </w:pPr>
      <w:r w:rsidRPr="00280F61">
        <w:rPr>
          <w:b/>
          <w:bCs/>
        </w:rPr>
        <w:t>Secure Development Environment:</w:t>
      </w:r>
      <w:r w:rsidRPr="00280F61">
        <w:t xml:space="preserve"> AI models shall be developed and trained in a secure environment with restricted access, utili</w:t>
      </w:r>
      <w:r w:rsidR="00FF00DF">
        <w:t>s</w:t>
      </w:r>
      <w:r w:rsidRPr="00280F61">
        <w:t>ing version control systems and secure coding practices.</w:t>
      </w:r>
    </w:p>
    <w:p w14:paraId="55E17A55" w14:textId="77777777" w:rsidR="00280F61" w:rsidRPr="00280F61" w:rsidRDefault="00280F61" w:rsidP="00280F61">
      <w:pPr>
        <w:numPr>
          <w:ilvl w:val="0"/>
          <w:numId w:val="5"/>
        </w:numPr>
      </w:pPr>
      <w:r w:rsidRPr="00280F61">
        <w:rPr>
          <w:b/>
          <w:bCs/>
        </w:rPr>
        <w:t>Data Protection:</w:t>
      </w:r>
      <w:r w:rsidRPr="00280F61">
        <w:t xml:space="preserve"> Data used for training AI models shall be classified based on its sensitivity and protected accordingly, using encryption and access controls.</w:t>
      </w:r>
    </w:p>
    <w:p w14:paraId="461EFBC0" w14:textId="0E1CA96A" w:rsidR="00280F61" w:rsidRPr="00280F61" w:rsidRDefault="00280F61" w:rsidP="00280F61">
      <w:pPr>
        <w:numPr>
          <w:ilvl w:val="0"/>
          <w:numId w:val="5"/>
        </w:numPr>
      </w:pPr>
      <w:r w:rsidRPr="00280F61">
        <w:rPr>
          <w:b/>
          <w:bCs/>
        </w:rPr>
        <w:t>Data Provenance:</w:t>
      </w:r>
      <w:r w:rsidRPr="00280F61">
        <w:t xml:space="preserve"> The origin and lineage of training data shall be tracked and documented to ensure its authenticity and integrity.</w:t>
      </w:r>
      <w:r>
        <w:br/>
      </w:r>
    </w:p>
    <w:p w14:paraId="2DACCBAB" w14:textId="4120CB6E" w:rsidR="00280F61" w:rsidRPr="00280F61" w:rsidRDefault="00280F61" w:rsidP="00280F61">
      <w:pPr>
        <w:pStyle w:val="Heading2"/>
      </w:pPr>
      <w:bookmarkStart w:id="5" w:name="_Toc190905228"/>
      <w:r w:rsidRPr="00280F61">
        <w:t>Secure Model Storage and Transmission</w:t>
      </w:r>
      <w:bookmarkEnd w:id="5"/>
    </w:p>
    <w:p w14:paraId="590E2D92" w14:textId="77777777" w:rsidR="00280F61" w:rsidRPr="00280F61" w:rsidRDefault="00280F61" w:rsidP="00280F61">
      <w:pPr>
        <w:numPr>
          <w:ilvl w:val="0"/>
          <w:numId w:val="6"/>
        </w:numPr>
      </w:pPr>
      <w:r w:rsidRPr="00280F61">
        <w:rPr>
          <w:b/>
          <w:bCs/>
        </w:rPr>
        <w:t>Encrypted Storage:</w:t>
      </w:r>
      <w:r w:rsidRPr="00280F61">
        <w:t xml:space="preserve"> AI models shall be stored in encrypted format, both at rest and during transmission, using strong encryption algorithms and secure key management practices.</w:t>
      </w:r>
    </w:p>
    <w:p w14:paraId="0FF71AB3" w14:textId="06FF51C6" w:rsidR="00280F61" w:rsidRPr="00280F61" w:rsidRDefault="00280F61" w:rsidP="00280F61">
      <w:pPr>
        <w:numPr>
          <w:ilvl w:val="0"/>
          <w:numId w:val="6"/>
        </w:numPr>
      </w:pPr>
      <w:r w:rsidRPr="00280F61">
        <w:rPr>
          <w:b/>
          <w:bCs/>
        </w:rPr>
        <w:t>Access Controls:</w:t>
      </w:r>
      <w:r w:rsidRPr="00280F61">
        <w:t xml:space="preserve"> Access to stored models shall be restricted to authori</w:t>
      </w:r>
      <w:r w:rsidR="00FF00DF">
        <w:t>s</w:t>
      </w:r>
      <w:r w:rsidRPr="00280F61">
        <w:t>ed personnel and systems, utili</w:t>
      </w:r>
      <w:r w:rsidR="00FF00DF">
        <w:t>s</w:t>
      </w:r>
      <w:r w:rsidRPr="00280F61">
        <w:t>ing role-based access control (RBAC) or similar mechanisms.</w:t>
      </w:r>
    </w:p>
    <w:p w14:paraId="15C804A5" w14:textId="0C4354E6" w:rsidR="00280F61" w:rsidRPr="00280F61" w:rsidRDefault="00280F61" w:rsidP="00280F61">
      <w:pPr>
        <w:numPr>
          <w:ilvl w:val="0"/>
          <w:numId w:val="6"/>
        </w:numPr>
      </w:pPr>
      <w:r w:rsidRPr="00280F61">
        <w:rPr>
          <w:b/>
          <w:bCs/>
        </w:rPr>
        <w:t>Secure Transmission Protocols:</w:t>
      </w:r>
      <w:r w:rsidRPr="00280F61">
        <w:t xml:space="preserve"> Secure protocols, such as HTTPS or SFTP, shall be used for transmitting AI models between systems or environments.</w:t>
      </w:r>
      <w:r>
        <w:br/>
      </w:r>
    </w:p>
    <w:p w14:paraId="3566E996" w14:textId="019A5561" w:rsidR="00280F61" w:rsidRPr="00280F61" w:rsidRDefault="00280F61" w:rsidP="00280F61">
      <w:pPr>
        <w:pStyle w:val="Heading2"/>
      </w:pPr>
      <w:bookmarkStart w:id="6" w:name="_Toc190905229"/>
      <w:r w:rsidRPr="00280F61">
        <w:t>Secure Model Deployment</w:t>
      </w:r>
      <w:bookmarkEnd w:id="6"/>
    </w:p>
    <w:p w14:paraId="481BE972" w14:textId="09741DFE" w:rsidR="00280F61" w:rsidRPr="00280F61" w:rsidRDefault="00280F61" w:rsidP="00280F61">
      <w:pPr>
        <w:numPr>
          <w:ilvl w:val="0"/>
          <w:numId w:val="7"/>
        </w:numPr>
      </w:pPr>
      <w:r w:rsidRPr="00280F61">
        <w:rPr>
          <w:b/>
          <w:bCs/>
        </w:rPr>
        <w:t>Protected Environments:</w:t>
      </w:r>
      <w:r w:rsidRPr="00280F61">
        <w:t xml:space="preserve"> Deployed AI models shall be executed in secure environments, such as trusted execution environments (TEEs) or hardened containers, to protect against tampering and unauthori</w:t>
      </w:r>
      <w:r w:rsidR="00FF00DF">
        <w:t>s</w:t>
      </w:r>
      <w:r w:rsidRPr="00280F61">
        <w:t>ed access.</w:t>
      </w:r>
    </w:p>
    <w:p w14:paraId="71D79EF7" w14:textId="4C6B4714" w:rsidR="00280F61" w:rsidRPr="00280F61" w:rsidRDefault="00280F61" w:rsidP="00280F61">
      <w:pPr>
        <w:numPr>
          <w:ilvl w:val="0"/>
          <w:numId w:val="7"/>
        </w:numPr>
      </w:pPr>
      <w:r w:rsidRPr="00280F61">
        <w:rPr>
          <w:b/>
          <w:bCs/>
        </w:rPr>
        <w:t>Integrity Verification:</w:t>
      </w:r>
      <w:r w:rsidRPr="00280F61">
        <w:t xml:space="preserve"> Mechanisms shall be implemented to verify the integrity of deployed models and detect any unauthori</w:t>
      </w:r>
      <w:r w:rsidR="00FF00DF">
        <w:t>s</w:t>
      </w:r>
      <w:r w:rsidRPr="00280F61">
        <w:t>ed modifications.</w:t>
      </w:r>
    </w:p>
    <w:p w14:paraId="77FA60CA" w14:textId="057D49CD" w:rsidR="00280F61" w:rsidRPr="00280F61" w:rsidRDefault="00280F61" w:rsidP="00280F61">
      <w:pPr>
        <w:numPr>
          <w:ilvl w:val="0"/>
          <w:numId w:val="7"/>
        </w:numPr>
      </w:pPr>
      <w:r w:rsidRPr="00280F61">
        <w:rPr>
          <w:b/>
          <w:bCs/>
        </w:rPr>
        <w:lastRenderedPageBreak/>
        <w:t>Input Validation and Saniti</w:t>
      </w:r>
      <w:r w:rsidR="00FF00DF">
        <w:rPr>
          <w:b/>
          <w:bCs/>
        </w:rPr>
        <w:t>s</w:t>
      </w:r>
      <w:r w:rsidRPr="00280F61">
        <w:rPr>
          <w:b/>
          <w:bCs/>
        </w:rPr>
        <w:t>ation:</w:t>
      </w:r>
      <w:r w:rsidRPr="00280F61">
        <w:t xml:space="preserve"> Input data provided to AI models shall be validated and saniti</w:t>
      </w:r>
      <w:r w:rsidR="00FF00DF">
        <w:t>s</w:t>
      </w:r>
      <w:r w:rsidRPr="00280F61">
        <w:t>ed to prevent adversarial attacks or injection of malicious data.</w:t>
      </w:r>
      <w:r>
        <w:br/>
      </w:r>
    </w:p>
    <w:p w14:paraId="5B601759" w14:textId="315E88FA" w:rsidR="00280F61" w:rsidRPr="00280F61" w:rsidRDefault="00280F61" w:rsidP="00280F61">
      <w:pPr>
        <w:pStyle w:val="Heading2"/>
      </w:pPr>
      <w:bookmarkStart w:id="7" w:name="_Toc190905230"/>
      <w:r w:rsidRPr="00280F61">
        <w:t>Access Control and Authori</w:t>
      </w:r>
      <w:r w:rsidR="00FF00DF">
        <w:t>s</w:t>
      </w:r>
      <w:r w:rsidRPr="00280F61">
        <w:t>ation</w:t>
      </w:r>
      <w:bookmarkEnd w:id="7"/>
    </w:p>
    <w:p w14:paraId="106C95D0" w14:textId="7727FD02" w:rsidR="00280F61" w:rsidRPr="00280F61" w:rsidRDefault="00280F61" w:rsidP="00280F61">
      <w:pPr>
        <w:numPr>
          <w:ilvl w:val="0"/>
          <w:numId w:val="8"/>
        </w:numPr>
      </w:pPr>
      <w:r w:rsidRPr="00280F61">
        <w:rPr>
          <w:b/>
          <w:bCs/>
        </w:rPr>
        <w:t>Role-Based Access:</w:t>
      </w:r>
      <w:r w:rsidRPr="00280F61">
        <w:t xml:space="preserve"> Access to AI models, training data, and model outputs shall be granted based on user roles and responsibilities within the organi</w:t>
      </w:r>
      <w:r w:rsidR="00FF00DF">
        <w:t>s</w:t>
      </w:r>
      <w:r w:rsidRPr="00280F61">
        <w:t>ation.</w:t>
      </w:r>
    </w:p>
    <w:p w14:paraId="30BC164B" w14:textId="77777777" w:rsidR="00280F61" w:rsidRPr="00280F61" w:rsidRDefault="00280F61" w:rsidP="00280F61">
      <w:pPr>
        <w:numPr>
          <w:ilvl w:val="0"/>
          <w:numId w:val="8"/>
        </w:numPr>
      </w:pPr>
      <w:r w:rsidRPr="00280F61">
        <w:rPr>
          <w:b/>
          <w:bCs/>
        </w:rPr>
        <w:t>Need-to-Know Basis:</w:t>
      </w:r>
      <w:r w:rsidRPr="00280F61">
        <w:t xml:space="preserve"> Access shall be granted on a need-to-know basis, limiting exposure to sensitive information.</w:t>
      </w:r>
    </w:p>
    <w:p w14:paraId="3AB00AE5" w14:textId="2D5F5B50" w:rsidR="00280F61" w:rsidRPr="00280F61" w:rsidRDefault="00280F61" w:rsidP="00280F61">
      <w:pPr>
        <w:numPr>
          <w:ilvl w:val="0"/>
          <w:numId w:val="8"/>
        </w:numPr>
      </w:pPr>
      <w:r w:rsidRPr="00280F61">
        <w:rPr>
          <w:b/>
          <w:bCs/>
        </w:rPr>
        <w:t>Regular Reviews:</w:t>
      </w:r>
      <w:r w:rsidRPr="00280F61">
        <w:t xml:space="preserve"> Access rights shall be periodically reviewed and updated to ensure they remain appropriate and aligned with current roles and responsibilities.</w:t>
      </w:r>
      <w:r>
        <w:br/>
      </w:r>
    </w:p>
    <w:p w14:paraId="0E9ED041" w14:textId="5838E84F" w:rsidR="00280F61" w:rsidRPr="00280F61" w:rsidRDefault="00280F61" w:rsidP="00280F61">
      <w:pPr>
        <w:pStyle w:val="Heading2"/>
      </w:pPr>
      <w:bookmarkStart w:id="8" w:name="_Toc190905231"/>
      <w:r w:rsidRPr="00280F61">
        <w:t>Monitoring and Integrity Checks</w:t>
      </w:r>
      <w:bookmarkEnd w:id="8"/>
    </w:p>
    <w:p w14:paraId="7DA81803" w14:textId="77777777" w:rsidR="00280F61" w:rsidRPr="00280F61" w:rsidRDefault="00280F61" w:rsidP="00280F61">
      <w:pPr>
        <w:numPr>
          <w:ilvl w:val="0"/>
          <w:numId w:val="9"/>
        </w:numPr>
      </w:pPr>
      <w:r w:rsidRPr="00280F61">
        <w:rPr>
          <w:b/>
          <w:bCs/>
        </w:rPr>
        <w:t>Model Performance Monitoring:</w:t>
      </w:r>
      <w:r w:rsidRPr="00280F61">
        <w:t xml:space="preserve"> The performance and accuracy of deployed AI models shall be continuously monitored to detect any anomalies or degradation that may indicate tampering or compromise.</w:t>
      </w:r>
    </w:p>
    <w:p w14:paraId="34AE3974" w14:textId="77CB490C" w:rsidR="00280F61" w:rsidRPr="00280F61" w:rsidRDefault="00280F61" w:rsidP="00280F61">
      <w:pPr>
        <w:numPr>
          <w:ilvl w:val="0"/>
          <w:numId w:val="9"/>
        </w:numPr>
      </w:pPr>
      <w:r w:rsidRPr="00280F61">
        <w:rPr>
          <w:b/>
          <w:bCs/>
        </w:rPr>
        <w:t>Integrity Checks:</w:t>
      </w:r>
      <w:r w:rsidRPr="00280F61">
        <w:t xml:space="preserve"> Periodic integrity checks shall be performed on stored and deployed models to verify their authenticity and detect any unauthori</w:t>
      </w:r>
      <w:r w:rsidR="00FF00DF">
        <w:t>s</w:t>
      </w:r>
      <w:r w:rsidRPr="00280F61">
        <w:t>ed modifications.</w:t>
      </w:r>
    </w:p>
    <w:p w14:paraId="1ADEF57A" w14:textId="04973C0B" w:rsidR="00280F61" w:rsidRPr="00280F61" w:rsidRDefault="00280F61" w:rsidP="00280F61">
      <w:pPr>
        <w:numPr>
          <w:ilvl w:val="0"/>
          <w:numId w:val="9"/>
        </w:numPr>
      </w:pPr>
      <w:r w:rsidRPr="00280F61">
        <w:rPr>
          <w:b/>
          <w:bCs/>
        </w:rPr>
        <w:t>Logging and Auditing:</w:t>
      </w:r>
      <w:r w:rsidRPr="00280F61">
        <w:t xml:space="preserve"> All access to and modifications of AI models shall be logged and audited for traceability and accountability.</w:t>
      </w:r>
      <w:r>
        <w:br/>
      </w:r>
    </w:p>
    <w:p w14:paraId="767C1718" w14:textId="594B9616" w:rsidR="00280F61" w:rsidRPr="00280F61" w:rsidRDefault="00280F61" w:rsidP="00280F61">
      <w:pPr>
        <w:pStyle w:val="Heading1"/>
      </w:pPr>
      <w:bookmarkStart w:id="9" w:name="_Toc190905232"/>
      <w:r w:rsidRPr="00280F61">
        <w:t>Responsibilities</w:t>
      </w:r>
      <w:bookmarkEnd w:id="9"/>
    </w:p>
    <w:p w14:paraId="118EE264" w14:textId="77777777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Information Security Officer:</w:t>
      </w:r>
      <w:r w:rsidRPr="00280F61">
        <w:t xml:space="preserve"> Responsible for overseeing the implementation and enforcement of this policy.</w:t>
      </w:r>
    </w:p>
    <w:p w14:paraId="318FD4BF" w14:textId="77777777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Data Scientists and AI Developers:</w:t>
      </w:r>
      <w:r w:rsidRPr="00280F61">
        <w:t xml:space="preserve"> Responsible for developing, training, and deploying AI models in accordance with this policy.</w:t>
      </w:r>
    </w:p>
    <w:p w14:paraId="75E162A0" w14:textId="77777777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IT Department:</w:t>
      </w:r>
      <w:r w:rsidRPr="00280F61">
        <w:t xml:space="preserve"> Responsible for providing secure infrastructure and tools for AI model management and protection.</w:t>
      </w:r>
    </w:p>
    <w:p w14:paraId="629179A7" w14:textId="5B80E0A6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Model Owners:</w:t>
      </w:r>
      <w:r w:rsidRPr="00280F61">
        <w:t xml:space="preserve"> Responsible for ensuring the ongoing security, integrity, and confidentiality of their respective AI models.</w:t>
      </w:r>
      <w:r>
        <w:br/>
      </w:r>
    </w:p>
    <w:p w14:paraId="01F4DA4E" w14:textId="589FC6B7" w:rsidR="00280F61" w:rsidRPr="00280F61" w:rsidRDefault="00280F61" w:rsidP="00280F61">
      <w:pPr>
        <w:pStyle w:val="Heading1"/>
      </w:pPr>
      <w:bookmarkStart w:id="10" w:name="_Toc190905233"/>
      <w:r w:rsidRPr="00280F61">
        <w:t>Breaches of Policy</w:t>
      </w:r>
      <w:bookmarkEnd w:id="10"/>
    </w:p>
    <w:p w14:paraId="2967A5A0" w14:textId="3CBB7CF8" w:rsidR="00280F61" w:rsidRPr="00280F61" w:rsidRDefault="00280F61" w:rsidP="00280F61">
      <w:r w:rsidRPr="00280F61">
        <w:t>Non-compliance with this policy may result in disciplinary action, up to and including termination of employment or contractual relationships. Additionally, unauthori</w:t>
      </w:r>
      <w:r w:rsidR="00FF00DF">
        <w:t>s</w:t>
      </w:r>
      <w:r w:rsidRPr="00280F61">
        <w:t>ed access, modification, or theft of AI models may result in significant financial loss, reputational damage, and legal consequences for the organi</w:t>
      </w:r>
      <w:r w:rsidR="00FF00DF">
        <w:t>s</w:t>
      </w:r>
      <w:r w:rsidRPr="00280F61">
        <w:t xml:space="preserve">ation.   </w:t>
      </w:r>
    </w:p>
    <w:p w14:paraId="155250B1" w14:textId="77777777" w:rsidR="00193766" w:rsidRDefault="00193766"/>
    <w:p w14:paraId="11EE52EC" w14:textId="77777777" w:rsidR="00193766" w:rsidRPr="00280F61" w:rsidRDefault="00193766" w:rsidP="00280F61">
      <w:pPr>
        <w:pStyle w:val="Heading1"/>
      </w:pPr>
      <w:bookmarkStart w:id="11" w:name="_Toc491088520"/>
      <w:bookmarkStart w:id="12" w:name="_Toc491255835"/>
      <w:bookmarkStart w:id="13" w:name="_Toc190905234"/>
      <w:r w:rsidRPr="00280F61">
        <w:t>Document Management</w:t>
      </w:r>
      <w:bookmarkEnd w:id="11"/>
      <w:bookmarkEnd w:id="12"/>
      <w:bookmarkEnd w:id="13"/>
    </w:p>
    <w:p w14:paraId="7EEFD92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526BDBC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EDB5D4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0971E0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68B2B7" w14:textId="21F41AE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B41AB3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B9CCFBA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9D9E3B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701D8D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CE7B4F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0178A2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21AF89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FC09D2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lastRenderedPageBreak/>
        <w:t>Manager</w:t>
      </w:r>
    </w:p>
    <w:p w14:paraId="4B593C7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97107FB" w14:textId="77777777" w:rsidR="00193766" w:rsidRDefault="00193766" w:rsidP="00193766"/>
    <w:p w14:paraId="404BF9DB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232A2" w14:textId="77777777" w:rsidR="00B46F06" w:rsidRDefault="00B46F06" w:rsidP="00F27AE8">
      <w:r>
        <w:separator/>
      </w:r>
    </w:p>
  </w:endnote>
  <w:endnote w:type="continuationSeparator" w:id="0">
    <w:p w14:paraId="0E47B034" w14:textId="77777777" w:rsidR="00B46F06" w:rsidRDefault="00B46F06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52215CC2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11A732D" wp14:editId="5EC156D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1F2ED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1A732D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7C1F2ED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A0D20" w14:textId="77777777" w:rsidR="00B46F06" w:rsidRDefault="00B46F06" w:rsidP="00F27AE8">
      <w:r>
        <w:separator/>
      </w:r>
    </w:p>
  </w:footnote>
  <w:footnote w:type="continuationSeparator" w:id="0">
    <w:p w14:paraId="0235AEAD" w14:textId="77777777" w:rsidR="00B46F06" w:rsidRDefault="00B46F06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4C3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C0B1016" wp14:editId="3F74F0D0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44726B8" wp14:editId="38A51B70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00275" w14:textId="77777777" w:rsidR="00BC1C52" w:rsidRDefault="00BC1C52" w:rsidP="00BC1C52">
    <w:pPr>
      <w:pStyle w:val="Header"/>
      <w:ind w:hanging="1276"/>
    </w:pPr>
  </w:p>
  <w:p w14:paraId="05AB4542" w14:textId="77777777" w:rsidR="00BC1C52" w:rsidRDefault="00BC1C52">
    <w:pPr>
      <w:pStyle w:val="Header"/>
    </w:pPr>
  </w:p>
  <w:p w14:paraId="168CA71B" w14:textId="77777777" w:rsidR="00BC1C52" w:rsidRDefault="00BC1C52">
    <w:pPr>
      <w:pStyle w:val="Header"/>
    </w:pPr>
  </w:p>
  <w:p w14:paraId="2CF37E24" w14:textId="77777777" w:rsidR="00BC1C52" w:rsidRDefault="00BC1C52">
    <w:pPr>
      <w:pStyle w:val="Header"/>
    </w:pPr>
  </w:p>
  <w:p w14:paraId="143B01EC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C38CA" w14:textId="77777777" w:rsidR="00140B26" w:rsidRDefault="00140B26" w:rsidP="00F85381">
    <w:pPr>
      <w:pStyle w:val="Header"/>
    </w:pPr>
  </w:p>
  <w:p w14:paraId="225BA24F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C21F9C"/>
    <w:multiLevelType w:val="multilevel"/>
    <w:tmpl w:val="D4F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A012C"/>
    <w:multiLevelType w:val="multilevel"/>
    <w:tmpl w:val="615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70D8"/>
    <w:multiLevelType w:val="multilevel"/>
    <w:tmpl w:val="C48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67171"/>
    <w:multiLevelType w:val="multilevel"/>
    <w:tmpl w:val="97A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6683B"/>
    <w:multiLevelType w:val="multilevel"/>
    <w:tmpl w:val="EA6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4084B"/>
    <w:multiLevelType w:val="multilevel"/>
    <w:tmpl w:val="B85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90FCD"/>
    <w:multiLevelType w:val="multilevel"/>
    <w:tmpl w:val="C3F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52394"/>
    <w:multiLevelType w:val="multilevel"/>
    <w:tmpl w:val="45F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872C7"/>
    <w:multiLevelType w:val="multilevel"/>
    <w:tmpl w:val="17C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90003"/>
    <w:multiLevelType w:val="multilevel"/>
    <w:tmpl w:val="63F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512839810">
    <w:abstractNumId w:val="8"/>
  </w:num>
  <w:num w:numId="4" w16cid:durableId="791636365">
    <w:abstractNumId w:val="11"/>
  </w:num>
  <w:num w:numId="5" w16cid:durableId="1958638960">
    <w:abstractNumId w:val="2"/>
  </w:num>
  <w:num w:numId="6" w16cid:durableId="1536577839">
    <w:abstractNumId w:val="1"/>
  </w:num>
  <w:num w:numId="7" w16cid:durableId="780417345">
    <w:abstractNumId w:val="5"/>
  </w:num>
  <w:num w:numId="8" w16cid:durableId="1244484178">
    <w:abstractNumId w:val="4"/>
  </w:num>
  <w:num w:numId="9" w16cid:durableId="1422264993">
    <w:abstractNumId w:val="7"/>
  </w:num>
  <w:num w:numId="10" w16cid:durableId="1015226130">
    <w:abstractNumId w:val="10"/>
  </w:num>
  <w:num w:numId="11" w16cid:durableId="575677114">
    <w:abstractNumId w:val="6"/>
  </w:num>
  <w:num w:numId="12" w16cid:durableId="61024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1"/>
    <w:rsid w:val="000D1E55"/>
    <w:rsid w:val="000E777D"/>
    <w:rsid w:val="000F11EF"/>
    <w:rsid w:val="000F36F9"/>
    <w:rsid w:val="00140B26"/>
    <w:rsid w:val="001812D8"/>
    <w:rsid w:val="00193766"/>
    <w:rsid w:val="00194CB7"/>
    <w:rsid w:val="00251FC0"/>
    <w:rsid w:val="002577AC"/>
    <w:rsid w:val="00280F61"/>
    <w:rsid w:val="002D4124"/>
    <w:rsid w:val="002E2049"/>
    <w:rsid w:val="003103A4"/>
    <w:rsid w:val="0031068B"/>
    <w:rsid w:val="003122F7"/>
    <w:rsid w:val="0034017B"/>
    <w:rsid w:val="0034583A"/>
    <w:rsid w:val="00354C4F"/>
    <w:rsid w:val="00467FDE"/>
    <w:rsid w:val="0053192A"/>
    <w:rsid w:val="00580895"/>
    <w:rsid w:val="00591B19"/>
    <w:rsid w:val="005B1413"/>
    <w:rsid w:val="005D5120"/>
    <w:rsid w:val="00657AAA"/>
    <w:rsid w:val="0067231D"/>
    <w:rsid w:val="006B43C6"/>
    <w:rsid w:val="00702C5B"/>
    <w:rsid w:val="007718D8"/>
    <w:rsid w:val="007805A7"/>
    <w:rsid w:val="007F5985"/>
    <w:rsid w:val="008055AB"/>
    <w:rsid w:val="00810261"/>
    <w:rsid w:val="00810A13"/>
    <w:rsid w:val="0090412A"/>
    <w:rsid w:val="00926696"/>
    <w:rsid w:val="009A16F7"/>
    <w:rsid w:val="009B57D2"/>
    <w:rsid w:val="009D22A0"/>
    <w:rsid w:val="00A55CF3"/>
    <w:rsid w:val="00B31625"/>
    <w:rsid w:val="00B33CF5"/>
    <w:rsid w:val="00B41AB3"/>
    <w:rsid w:val="00B46F06"/>
    <w:rsid w:val="00BA4481"/>
    <w:rsid w:val="00BC1C52"/>
    <w:rsid w:val="00CA2005"/>
    <w:rsid w:val="00D1075D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B2540"/>
    <w:rsid w:val="00FE043C"/>
    <w:rsid w:val="00FF0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07E0F"/>
  <w15:docId w15:val="{9A2203F5-FFB7-4097-A0B2-BA4E64B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80F6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F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F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0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2024-09-03T12:03:00Z</dcterms:created>
  <dcterms:modified xsi:type="dcterms:W3CDTF">2025-05-29T12:30:00Z</dcterms:modified>
</cp:coreProperties>
</file>