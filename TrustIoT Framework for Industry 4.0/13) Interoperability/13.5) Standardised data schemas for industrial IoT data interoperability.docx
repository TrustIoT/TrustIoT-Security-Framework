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914BF3" w14:textId="77777777" w:rsidR="0031068B" w:rsidRDefault="0031068B" w:rsidP="00BC1C52">
      <w:pPr>
        <w:ind w:hanging="1134"/>
      </w:pPr>
    </w:p>
    <w:p w14:paraId="3F1B9FF7" w14:textId="77777777" w:rsidR="0053192A" w:rsidRDefault="0053192A"/>
    <w:p w14:paraId="21D495C8" w14:textId="77777777" w:rsidR="0053192A" w:rsidRDefault="0053192A"/>
    <w:p w14:paraId="7382E555" w14:textId="77777777" w:rsidR="0053192A" w:rsidRDefault="00E45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32BD6" wp14:editId="20F599CB">
                <wp:simplePos x="0" y="0"/>
                <wp:positionH relativeFrom="margin">
                  <wp:align>center</wp:align>
                </wp:positionH>
                <wp:positionV relativeFrom="paragraph">
                  <wp:posOffset>121234</wp:posOffset>
                </wp:positionV>
                <wp:extent cx="5731510" cy="2025650"/>
                <wp:effectExtent l="0" t="0" r="0" b="635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31510" cy="202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36343C" w14:textId="3C5A8569" w:rsidR="00BA4481" w:rsidRPr="00E455C4" w:rsidRDefault="00207AD9" w:rsidP="00E455C4">
                            <w:pPr>
                              <w:pStyle w:val="IntenseQuote"/>
                              <w:rPr>
                                <w:rStyle w:val="SubtleReference"/>
                              </w:rPr>
                            </w:pPr>
                            <w:proofErr w:type="spellStart"/>
                            <w:r w:rsidRPr="00207AD9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>TrustIoT</w:t>
                            </w:r>
                            <w:proofErr w:type="spellEnd"/>
                            <w:r w:rsidRPr="00207AD9">
                              <w:rPr>
                                <w:bCs/>
                                <w:smallCaps/>
                                <w:color w:val="5A5A5A" w:themeColor="text1" w:themeTint="A5"/>
                              </w:rPr>
                              <w:t xml:space="preserve"> </w:t>
                            </w:r>
                            <w:r w:rsidR="00E455C4" w:rsidRPr="00E455C4">
                              <w:rPr>
                                <w:rStyle w:val="SubtleReference"/>
                              </w:rPr>
                              <w:t>Framework for Industry 4.0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432BD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9.55pt;width:451.3pt;height:159.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" filled="f" stroked="f">
                <v:textbox style="mso-fit-shape-to-text:t">
                  <w:txbxContent>
                    <w:p w14:paraId="0136343C" w14:textId="3C5A8569" w:rsidR="00BA4481" w:rsidRPr="00E455C4" w:rsidRDefault="00207AD9" w:rsidP="00E455C4">
                      <w:pPr>
                        <w:pStyle w:val="IntenseQuote"/>
                        <w:rPr>
                          <w:rStyle w:val="SubtleReference"/>
                        </w:rPr>
                      </w:pPr>
                      <w:proofErr w:type="spellStart"/>
                      <w:r w:rsidRPr="00207AD9">
                        <w:rPr>
                          <w:bCs/>
                          <w:smallCaps/>
                          <w:color w:val="5A5A5A" w:themeColor="text1" w:themeTint="A5"/>
                        </w:rPr>
                        <w:t>TrustIoT</w:t>
                      </w:r>
                      <w:proofErr w:type="spellEnd"/>
                      <w:r w:rsidRPr="00207AD9">
                        <w:rPr>
                          <w:bCs/>
                          <w:smallCaps/>
                          <w:color w:val="5A5A5A" w:themeColor="text1" w:themeTint="A5"/>
                        </w:rPr>
                        <w:t xml:space="preserve"> </w:t>
                      </w:r>
                      <w:r w:rsidR="00E455C4" w:rsidRPr="00E455C4">
                        <w:rPr>
                          <w:rStyle w:val="SubtleReference"/>
                        </w:rPr>
                        <w:t>Framework for Industry 4.0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A4D93F" w14:textId="77777777" w:rsidR="0053192A" w:rsidRDefault="0053192A"/>
    <w:p w14:paraId="722F5153" w14:textId="77777777" w:rsidR="0053192A" w:rsidRDefault="0053192A"/>
    <w:p w14:paraId="1C4FDEB5" w14:textId="77777777" w:rsidR="0053192A" w:rsidRDefault="0053192A"/>
    <w:p w14:paraId="3F1F7B7A" w14:textId="77777777" w:rsidR="0053192A" w:rsidRDefault="0053192A"/>
    <w:p w14:paraId="35D0DA3A" w14:textId="77777777" w:rsidR="0053192A" w:rsidRDefault="0053192A"/>
    <w:p w14:paraId="2850B3EB" w14:textId="77777777" w:rsidR="0053192A" w:rsidRDefault="0053192A"/>
    <w:p w14:paraId="3B1317D6" w14:textId="77777777" w:rsidR="0067231D" w:rsidRDefault="0067231D"/>
    <w:p w14:paraId="668641EF" w14:textId="77777777" w:rsidR="0067231D" w:rsidRDefault="0067231D"/>
    <w:p w14:paraId="479C5BD2" w14:textId="77777777" w:rsidR="00BA4481" w:rsidRDefault="00BA4481"/>
    <w:p w14:paraId="547B53A4" w14:textId="77777777" w:rsidR="00BA4481" w:rsidRDefault="00BA4481"/>
    <w:p w14:paraId="1A4497F1" w14:textId="77777777" w:rsidR="00BA4481" w:rsidRDefault="00BA4481"/>
    <w:p w14:paraId="5485B877" w14:textId="77777777" w:rsidR="00BA4481" w:rsidRDefault="00BA4481"/>
    <w:p w14:paraId="290284C0" w14:textId="77777777" w:rsidR="00BA4481" w:rsidRDefault="00BA4481"/>
    <w:p w14:paraId="60AB7338" w14:textId="77777777" w:rsidR="00BA4481" w:rsidRDefault="00BA4481"/>
    <w:p w14:paraId="2C701166" w14:textId="77777777" w:rsidR="0067231D" w:rsidRDefault="0067231D"/>
    <w:p w14:paraId="625838AA" w14:textId="012E9EA2" w:rsidR="0067231D" w:rsidRPr="0067231D" w:rsidRDefault="0067231D" w:rsidP="0067231D">
      <w:pPr>
        <w:jc w:val="center"/>
        <w:rPr>
          <w:sz w:val="56"/>
          <w:szCs w:val="56"/>
        </w:rPr>
      </w:pPr>
      <w:r w:rsidRPr="0067231D">
        <w:rPr>
          <w:sz w:val="56"/>
          <w:szCs w:val="56"/>
        </w:rPr>
        <w:t>"</w:t>
      </w:r>
      <w:r w:rsidR="00017EE2" w:rsidRPr="00017EE2">
        <w:rPr>
          <w:sz w:val="56"/>
          <w:szCs w:val="56"/>
        </w:rPr>
        <w:t>Standardi</w:t>
      </w:r>
      <w:r w:rsidR="001E0F62">
        <w:rPr>
          <w:sz w:val="56"/>
          <w:szCs w:val="56"/>
        </w:rPr>
        <w:t>s</w:t>
      </w:r>
      <w:r w:rsidR="00017EE2" w:rsidRPr="00017EE2">
        <w:rPr>
          <w:sz w:val="56"/>
          <w:szCs w:val="56"/>
        </w:rPr>
        <w:t>ed data schemas for industrial IoT data interoperability</w:t>
      </w:r>
      <w:r w:rsidRPr="0067231D">
        <w:rPr>
          <w:sz w:val="56"/>
          <w:szCs w:val="56"/>
        </w:rPr>
        <w:t>"</w:t>
      </w:r>
    </w:p>
    <w:p w14:paraId="6D82BDF4" w14:textId="77777777" w:rsidR="0053192A" w:rsidRDefault="0053192A"/>
    <w:p w14:paraId="4BBE1E92" w14:textId="77777777" w:rsidR="0053192A" w:rsidRDefault="0053192A"/>
    <w:p w14:paraId="57A7944A" w14:textId="77777777" w:rsidR="0053192A" w:rsidRDefault="0053192A"/>
    <w:p w14:paraId="52F0BF23" w14:textId="77777777" w:rsidR="0053192A" w:rsidRDefault="0053192A"/>
    <w:p w14:paraId="78E17CE6" w14:textId="77777777" w:rsidR="0053192A" w:rsidRDefault="0053192A"/>
    <w:p w14:paraId="7D8185ED" w14:textId="77777777" w:rsidR="0053192A" w:rsidRDefault="0053192A"/>
    <w:p w14:paraId="6CFBD765" w14:textId="77777777" w:rsidR="0053192A" w:rsidRDefault="0053192A"/>
    <w:p w14:paraId="1483391A" w14:textId="77777777" w:rsidR="0053192A" w:rsidRDefault="0053192A"/>
    <w:p w14:paraId="09325438" w14:textId="77777777" w:rsidR="0053192A" w:rsidRDefault="0053192A"/>
    <w:p w14:paraId="6AD59D8A" w14:textId="77777777" w:rsidR="0053192A" w:rsidRDefault="0053192A"/>
    <w:p w14:paraId="2009B5FD" w14:textId="77777777" w:rsidR="0053192A" w:rsidRDefault="0053192A"/>
    <w:p w14:paraId="2F977251" w14:textId="77777777" w:rsidR="0053192A" w:rsidRDefault="0053192A"/>
    <w:p w14:paraId="60096B3C" w14:textId="77777777" w:rsidR="0053192A" w:rsidRDefault="0053192A"/>
    <w:p w14:paraId="6463C685" w14:textId="77777777" w:rsidR="00BA4481" w:rsidRDefault="00BA4481"/>
    <w:p w14:paraId="62C3C178" w14:textId="77777777" w:rsidR="00BA4481" w:rsidRDefault="00BA4481"/>
    <w:p w14:paraId="0AE1FAAE" w14:textId="77777777" w:rsidR="00BA4481" w:rsidRDefault="00BA4481"/>
    <w:p w14:paraId="1A5A8FC6" w14:textId="77777777" w:rsidR="00BA4481" w:rsidRDefault="00BA4481"/>
    <w:p w14:paraId="1F4A5900" w14:textId="77777777" w:rsidR="00BA4481" w:rsidRDefault="00BA4481"/>
    <w:p w14:paraId="02452614" w14:textId="77777777" w:rsidR="00BA4481" w:rsidRDefault="00BA4481"/>
    <w:tbl>
      <w:tblPr>
        <w:tblStyle w:val="GridTable1Light-Accent1"/>
        <w:tblpPr w:leftFromText="180" w:rightFromText="180" w:vertAnchor="text" w:horzAnchor="page" w:tblpX="298" w:tblpY="6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2756"/>
      </w:tblGrid>
      <w:tr w:rsidR="00F85381" w:rsidRPr="00302F91" w14:paraId="1B738D15" w14:textId="77777777" w:rsidTr="00E455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1D26EE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lang w:eastAsia="en-GB"/>
              </w:rPr>
            </w:pPr>
            <w:r w:rsidRPr="00302F91">
              <w:rPr>
                <w:rFonts w:cs="Arial"/>
                <w:lang w:eastAsia="en-GB"/>
              </w:rPr>
              <w:t>Document Classification:</w:t>
            </w:r>
          </w:p>
        </w:tc>
        <w:tc>
          <w:tcPr>
            <w:tcW w:w="2756" w:type="dxa"/>
          </w:tcPr>
          <w:p w14:paraId="70F5A979" w14:textId="77777777" w:rsidR="00F85381" w:rsidRPr="0067231D" w:rsidRDefault="00F85381" w:rsidP="00F85381">
            <w:pPr>
              <w:pStyle w:val="Classification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67231D">
              <w:rPr>
                <w:color w:val="FF0000"/>
              </w:rPr>
              <w:t>Internal</w:t>
            </w:r>
          </w:p>
        </w:tc>
      </w:tr>
      <w:tr w:rsidR="00F85381" w:rsidRPr="00302F91" w14:paraId="54EB7B33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AF81780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4"/>
                <w:lang w:eastAsia="en-GB"/>
              </w:rPr>
              <w:t>Document Ref.</w:t>
            </w:r>
          </w:p>
        </w:tc>
        <w:tc>
          <w:tcPr>
            <w:tcW w:w="2756" w:type="dxa"/>
          </w:tcPr>
          <w:p w14:paraId="5AAA5E2B" w14:textId="75E1D999" w:rsidR="00F85381" w:rsidRPr="000D1E55" w:rsidRDefault="00207AD9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proofErr w:type="spellStart"/>
            <w:r w:rsidRPr="00207AD9">
              <w:rPr>
                <w:rFonts w:cs="Arial"/>
                <w:bCs/>
                <w:i/>
                <w:iCs/>
                <w:sz w:val="24"/>
                <w:szCs w:val="28"/>
              </w:rPr>
              <w:t>TrustIoT</w:t>
            </w:r>
            <w:proofErr w:type="spellEnd"/>
            <w:r w:rsidRPr="00207AD9">
              <w:rPr>
                <w:rFonts w:cs="Arial"/>
                <w:bCs/>
                <w:i/>
                <w:iCs/>
                <w:sz w:val="24"/>
                <w:szCs w:val="28"/>
              </w:rPr>
              <w:t xml:space="preserve"> </w:t>
            </w:r>
            <w:r w:rsidR="00E455C4" w:rsidRPr="000D1E55">
              <w:rPr>
                <w:rFonts w:cs="Arial"/>
                <w:bCs/>
                <w:i/>
                <w:iCs/>
                <w:sz w:val="24"/>
                <w:szCs w:val="28"/>
              </w:rPr>
              <w:t>Framework for Industry 4.0</w:t>
            </w:r>
          </w:p>
        </w:tc>
      </w:tr>
      <w:tr w:rsidR="00F85381" w:rsidRPr="00302F91" w14:paraId="286D5D44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68E23CB9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Version:</w:t>
            </w:r>
          </w:p>
        </w:tc>
        <w:sdt>
          <w:sdtPr>
            <w:rPr>
              <w:rStyle w:val="VersionNumber"/>
              <w:bCs/>
              <w:i/>
              <w:iCs/>
              <w:sz w:val="24"/>
              <w:lang w:eastAsia="en-GB"/>
            </w:rPr>
            <w:alias w:val="Version Number"/>
            <w:tag w:val="Version Number"/>
            <w:id w:val="-88314127"/>
          </w:sdtPr>
          <w:sdtContent>
            <w:tc>
              <w:tcPr>
                <w:tcW w:w="2756" w:type="dxa"/>
              </w:tcPr>
              <w:p w14:paraId="4A40864F" w14:textId="77777777" w:rsidR="00F85381" w:rsidRPr="000D1E55" w:rsidRDefault="00F85381" w:rsidP="00F85381">
                <w:pPr>
                  <w:jc w:val="right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  <w:bCs/>
                    <w:i/>
                    <w:iCs/>
                    <w:sz w:val="24"/>
                    <w:szCs w:val="28"/>
                    <w:lang w:eastAsia="en-GB"/>
                  </w:rPr>
                </w:pPr>
                <w:r w:rsidRPr="000D1E55">
                  <w:rPr>
                    <w:rStyle w:val="VersionNumber"/>
                    <w:bCs/>
                    <w:i/>
                    <w:iCs/>
                    <w:sz w:val="24"/>
                    <w:lang w:eastAsia="en-GB"/>
                  </w:rPr>
                  <w:t>1</w:t>
                </w:r>
              </w:p>
            </w:tc>
          </w:sdtContent>
        </w:sdt>
      </w:tr>
      <w:tr w:rsidR="00F85381" w:rsidRPr="00302F91" w14:paraId="3DD890D9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069FC802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Author:</w:t>
            </w:r>
          </w:p>
        </w:tc>
        <w:tc>
          <w:tcPr>
            <w:tcW w:w="2756" w:type="dxa"/>
          </w:tcPr>
          <w:p w14:paraId="3AC8A116" w14:textId="77777777" w:rsidR="00F85381" w:rsidRPr="000D1E55" w:rsidRDefault="00E455C4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  <w:r w:rsidRPr="000D1E55"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  <w:t>Jibran Saleem</w:t>
            </w:r>
          </w:p>
        </w:tc>
      </w:tr>
      <w:tr w:rsidR="00F85381" w:rsidRPr="00302F91" w14:paraId="64A2A118" w14:textId="77777777" w:rsidTr="00E45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8" w:type="dxa"/>
          </w:tcPr>
          <w:p w14:paraId="3839B617" w14:textId="77777777" w:rsidR="00F85381" w:rsidRPr="00302F91" w:rsidRDefault="00F85381" w:rsidP="00F85381">
            <w:pPr>
              <w:jc w:val="right"/>
              <w:rPr>
                <w:rFonts w:cs="Arial"/>
                <w:b w:val="0"/>
                <w:sz w:val="24"/>
                <w:szCs w:val="28"/>
                <w:lang w:eastAsia="en-GB"/>
              </w:rPr>
            </w:pPr>
            <w:r w:rsidRPr="00302F91">
              <w:rPr>
                <w:rFonts w:cs="Arial"/>
                <w:sz w:val="24"/>
                <w:szCs w:val="28"/>
                <w:lang w:eastAsia="en-GB"/>
              </w:rPr>
              <w:t>Document Owner:</w:t>
            </w:r>
          </w:p>
        </w:tc>
        <w:tc>
          <w:tcPr>
            <w:tcW w:w="2756" w:type="dxa"/>
          </w:tcPr>
          <w:p w14:paraId="190B615B" w14:textId="77777777" w:rsidR="00F85381" w:rsidRPr="000D1E55" w:rsidRDefault="00F85381" w:rsidP="00F853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i/>
                <w:iCs/>
                <w:sz w:val="24"/>
                <w:szCs w:val="28"/>
                <w:lang w:eastAsia="en-GB"/>
              </w:rPr>
            </w:pPr>
          </w:p>
        </w:tc>
      </w:tr>
    </w:tbl>
    <w:p w14:paraId="4E0B0908" w14:textId="77777777" w:rsidR="00BA4481" w:rsidRDefault="00BA4481"/>
    <w:p w14:paraId="186666A7" w14:textId="77777777" w:rsidR="00BA4481" w:rsidRDefault="00BA4481"/>
    <w:p w14:paraId="2B7CD9FA" w14:textId="77777777" w:rsidR="0053192A" w:rsidRDefault="0053192A"/>
    <w:p w14:paraId="6FC32655" w14:textId="77777777" w:rsidR="0053192A" w:rsidRPr="00302F91" w:rsidRDefault="0053192A" w:rsidP="0053192A">
      <w:pPr>
        <w:rPr>
          <w:rFonts w:cs="Arial"/>
          <w:b/>
          <w:color w:val="000000" w:themeColor="text1"/>
          <w:sz w:val="28"/>
          <w:szCs w:val="28"/>
        </w:rPr>
      </w:pPr>
    </w:p>
    <w:p w14:paraId="2CA274E7" w14:textId="77777777" w:rsidR="0053192A" w:rsidRPr="00302F91" w:rsidRDefault="0053192A" w:rsidP="0053192A">
      <w:pPr>
        <w:ind w:left="2880"/>
        <w:jc w:val="right"/>
        <w:rPr>
          <w:rFonts w:cs="Arial"/>
          <w:b/>
          <w:color w:val="000000" w:themeColor="text1"/>
          <w:sz w:val="24"/>
          <w:szCs w:val="24"/>
        </w:rPr>
      </w:pPr>
    </w:p>
    <w:p w14:paraId="6F6B9CA7" w14:textId="77777777" w:rsidR="0053192A" w:rsidRPr="00030919" w:rsidRDefault="0053192A" w:rsidP="0053192A">
      <w:pPr>
        <w:jc w:val="right"/>
        <w:rPr>
          <w:rFonts w:cs="Arial"/>
          <w:b/>
          <w:sz w:val="28"/>
          <w:szCs w:val="28"/>
          <w:lang w:val="en-US" w:eastAsia="en-GB"/>
        </w:rPr>
      </w:pPr>
    </w:p>
    <w:p w14:paraId="0E65B19A" w14:textId="77777777" w:rsidR="0053192A" w:rsidRDefault="0053192A" w:rsidP="0053192A"/>
    <w:p w14:paraId="6E5B0908" w14:textId="77777777" w:rsidR="0053192A" w:rsidRDefault="0053192A" w:rsidP="0053192A">
      <w:r>
        <w:br w:type="page"/>
      </w:r>
    </w:p>
    <w:p w14:paraId="35765891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lastRenderedPageBreak/>
        <w:t xml:space="preserve">Revision History </w:t>
      </w:r>
    </w:p>
    <w:p w14:paraId="18307271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097"/>
        <w:gridCol w:w="1537"/>
        <w:gridCol w:w="1795"/>
        <w:gridCol w:w="4587"/>
      </w:tblGrid>
      <w:tr w:rsidR="0053192A" w:rsidRPr="00302F91" w14:paraId="043407C5" w14:textId="77777777" w:rsidTr="00E455C4">
        <w:tc>
          <w:tcPr>
            <w:tcW w:w="1097" w:type="dxa"/>
          </w:tcPr>
          <w:p w14:paraId="15A322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1547" w:type="dxa"/>
          </w:tcPr>
          <w:p w14:paraId="2E74629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1802" w:type="dxa"/>
          </w:tcPr>
          <w:p w14:paraId="41F6139E" w14:textId="77777777" w:rsidR="0053192A" w:rsidRPr="00302F91" w:rsidRDefault="0053192A" w:rsidP="00053CD8">
            <w:pPr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Revision Author</w:t>
            </w:r>
          </w:p>
        </w:tc>
        <w:tc>
          <w:tcPr>
            <w:tcW w:w="4626" w:type="dxa"/>
          </w:tcPr>
          <w:p w14:paraId="185B5E0E" w14:textId="77777777" w:rsidR="0053192A" w:rsidRPr="00302F91" w:rsidRDefault="0053192A" w:rsidP="00053CD8">
            <w:pPr>
              <w:rPr>
                <w:rFonts w:eastAsia="Arial Unicode MS"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Summary of Changes</w:t>
            </w:r>
          </w:p>
        </w:tc>
      </w:tr>
      <w:tr w:rsidR="0053192A" w:rsidRPr="00302F91" w14:paraId="5E813AD7" w14:textId="77777777" w:rsidTr="00E455C4">
        <w:tc>
          <w:tcPr>
            <w:tcW w:w="1097" w:type="dxa"/>
          </w:tcPr>
          <w:p w14:paraId="5B1ACB6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2DF95E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52BE21CB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63235BA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3073DCA3" w14:textId="77777777" w:rsidTr="00E455C4">
        <w:tc>
          <w:tcPr>
            <w:tcW w:w="1097" w:type="dxa"/>
          </w:tcPr>
          <w:p w14:paraId="1EBB240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547" w:type="dxa"/>
          </w:tcPr>
          <w:p w14:paraId="0C61AC7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802" w:type="dxa"/>
          </w:tcPr>
          <w:p w14:paraId="1A21D9C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4626" w:type="dxa"/>
          </w:tcPr>
          <w:p w14:paraId="1FAC4F8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7E436F3" w14:textId="77777777" w:rsidR="0053192A" w:rsidRPr="00302F91" w:rsidRDefault="0053192A" w:rsidP="0053192A">
      <w:pPr>
        <w:rPr>
          <w:rFonts w:cs="Arial"/>
          <w:sz w:val="24"/>
          <w:szCs w:val="24"/>
        </w:rPr>
      </w:pPr>
    </w:p>
    <w:p w14:paraId="391CEB09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25717B2F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0D8F756C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Distribution</w:t>
      </w:r>
    </w:p>
    <w:p w14:paraId="53985E50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9072" w:type="dxa"/>
        <w:tblLook w:val="0000" w:firstRow="0" w:lastRow="0" w:firstColumn="0" w:lastColumn="0" w:noHBand="0" w:noVBand="0"/>
      </w:tblPr>
      <w:tblGrid>
        <w:gridCol w:w="2534"/>
        <w:gridCol w:w="6538"/>
      </w:tblGrid>
      <w:tr w:rsidR="0053192A" w:rsidRPr="00302F91" w14:paraId="4F98CF8E" w14:textId="77777777" w:rsidTr="00E455C4">
        <w:tc>
          <w:tcPr>
            <w:tcW w:w="2534" w:type="dxa"/>
          </w:tcPr>
          <w:p w14:paraId="1767181A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38" w:type="dxa"/>
          </w:tcPr>
          <w:p w14:paraId="69146CA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Title</w:t>
            </w:r>
          </w:p>
        </w:tc>
      </w:tr>
      <w:tr w:rsidR="0053192A" w:rsidRPr="00302F91" w14:paraId="5E7099E6" w14:textId="77777777" w:rsidTr="00E455C4">
        <w:tc>
          <w:tcPr>
            <w:tcW w:w="2534" w:type="dxa"/>
          </w:tcPr>
          <w:p w14:paraId="345F5D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499B1B3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7C3B924F" w14:textId="77777777" w:rsidTr="00E455C4">
        <w:tc>
          <w:tcPr>
            <w:tcW w:w="2534" w:type="dxa"/>
          </w:tcPr>
          <w:p w14:paraId="20CCE2E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6F286870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  <w:tr w:rsidR="0053192A" w:rsidRPr="00302F91" w14:paraId="03AED790" w14:textId="77777777" w:rsidTr="00E455C4">
        <w:tc>
          <w:tcPr>
            <w:tcW w:w="2534" w:type="dxa"/>
          </w:tcPr>
          <w:p w14:paraId="1468EA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6538" w:type="dxa"/>
          </w:tcPr>
          <w:p w14:paraId="17ED3FA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65905B25" w14:textId="77777777" w:rsidR="0053192A" w:rsidRPr="00302F91" w:rsidRDefault="0053192A" w:rsidP="0053192A">
      <w:pPr>
        <w:rPr>
          <w:sz w:val="24"/>
          <w:szCs w:val="24"/>
        </w:rPr>
      </w:pPr>
    </w:p>
    <w:p w14:paraId="6E057E3E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63C90EA0" w14:textId="77777777" w:rsidR="0067231D" w:rsidRDefault="0067231D" w:rsidP="0053192A">
      <w:pPr>
        <w:rPr>
          <w:rFonts w:cs="Arial"/>
          <w:b/>
          <w:sz w:val="24"/>
          <w:szCs w:val="24"/>
        </w:rPr>
      </w:pPr>
    </w:p>
    <w:p w14:paraId="334304F0" w14:textId="77777777" w:rsidR="0053192A" w:rsidRPr="00302F91" w:rsidRDefault="0053192A" w:rsidP="0053192A">
      <w:pPr>
        <w:rPr>
          <w:rFonts w:cs="Arial"/>
          <w:b/>
          <w:sz w:val="24"/>
          <w:szCs w:val="24"/>
        </w:rPr>
      </w:pPr>
      <w:r w:rsidRPr="00302F91">
        <w:rPr>
          <w:rFonts w:cs="Arial"/>
          <w:b/>
          <w:sz w:val="24"/>
          <w:szCs w:val="24"/>
        </w:rPr>
        <w:t>Approval</w:t>
      </w:r>
    </w:p>
    <w:p w14:paraId="2D214BD9" w14:textId="77777777" w:rsidR="0053192A" w:rsidRPr="00302F91" w:rsidRDefault="0053192A" w:rsidP="0053192A">
      <w:pPr>
        <w:rPr>
          <w:rFonts w:eastAsia="Arial Unicode MS" w:cs="Arial"/>
          <w:sz w:val="24"/>
          <w:szCs w:val="24"/>
        </w:rPr>
      </w:pPr>
    </w:p>
    <w:tbl>
      <w:tblPr>
        <w:tblStyle w:val="GridTable1Light-Accent1"/>
        <w:tblW w:w="0" w:type="auto"/>
        <w:tblLook w:val="0000" w:firstRow="0" w:lastRow="0" w:firstColumn="0" w:lastColumn="0" w:noHBand="0" w:noVBand="0"/>
      </w:tblPr>
      <w:tblGrid>
        <w:gridCol w:w="1665"/>
        <w:gridCol w:w="2563"/>
        <w:gridCol w:w="2583"/>
        <w:gridCol w:w="2205"/>
      </w:tblGrid>
      <w:tr w:rsidR="0053192A" w:rsidRPr="00302F91" w14:paraId="01F5C8FA" w14:textId="77777777" w:rsidTr="00E455C4">
        <w:tc>
          <w:tcPr>
            <w:tcW w:w="1674" w:type="dxa"/>
          </w:tcPr>
          <w:p w14:paraId="7167837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2579" w:type="dxa"/>
          </w:tcPr>
          <w:p w14:paraId="2B2A8E6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Position</w:t>
            </w:r>
          </w:p>
        </w:tc>
        <w:tc>
          <w:tcPr>
            <w:tcW w:w="2597" w:type="dxa"/>
          </w:tcPr>
          <w:p w14:paraId="1AA68F31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Signature</w:t>
            </w:r>
          </w:p>
        </w:tc>
        <w:tc>
          <w:tcPr>
            <w:tcW w:w="2222" w:type="dxa"/>
          </w:tcPr>
          <w:p w14:paraId="02D008FF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b/>
                <w:bCs/>
                <w:sz w:val="24"/>
                <w:szCs w:val="24"/>
              </w:rPr>
            </w:pPr>
            <w:r w:rsidRPr="00302F91">
              <w:rPr>
                <w:rFonts w:cs="Arial"/>
                <w:b/>
                <w:bCs/>
                <w:sz w:val="24"/>
                <w:szCs w:val="24"/>
              </w:rPr>
              <w:t>Date</w:t>
            </w:r>
          </w:p>
        </w:tc>
      </w:tr>
      <w:tr w:rsidR="0053192A" w:rsidRPr="00302F91" w14:paraId="39D6A3E1" w14:textId="77777777" w:rsidTr="00E455C4">
        <w:tc>
          <w:tcPr>
            <w:tcW w:w="1674" w:type="dxa"/>
          </w:tcPr>
          <w:p w14:paraId="4D2BC3FD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230A8EFC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  <w:p w14:paraId="671C0FB8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79" w:type="dxa"/>
          </w:tcPr>
          <w:p w14:paraId="3A93EC32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597" w:type="dxa"/>
          </w:tcPr>
          <w:p w14:paraId="57D918A6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2222" w:type="dxa"/>
          </w:tcPr>
          <w:p w14:paraId="3E937404" w14:textId="77777777" w:rsidR="0053192A" w:rsidRPr="00302F91" w:rsidRDefault="0053192A" w:rsidP="00053CD8">
            <w:pPr>
              <w:autoSpaceDE w:val="0"/>
              <w:autoSpaceDN w:val="0"/>
              <w:rPr>
                <w:rFonts w:cs="Arial"/>
                <w:sz w:val="24"/>
                <w:szCs w:val="24"/>
              </w:rPr>
            </w:pPr>
          </w:p>
        </w:tc>
      </w:tr>
    </w:tbl>
    <w:p w14:paraId="7A59D430" w14:textId="77777777" w:rsidR="0053192A" w:rsidRDefault="0053192A"/>
    <w:p w14:paraId="632E3364" w14:textId="77777777" w:rsidR="0067231D" w:rsidRDefault="0067231D"/>
    <w:p w14:paraId="7E766A34" w14:textId="77777777" w:rsidR="0067231D" w:rsidRDefault="0067231D"/>
    <w:p w14:paraId="1FD535CB" w14:textId="77777777" w:rsidR="0067231D" w:rsidRDefault="0067231D"/>
    <w:p w14:paraId="517D6B9C" w14:textId="77777777" w:rsidR="0067231D" w:rsidRDefault="0067231D"/>
    <w:p w14:paraId="539628B8" w14:textId="77777777" w:rsidR="0067231D" w:rsidRDefault="0067231D"/>
    <w:p w14:paraId="42A50E02" w14:textId="77777777" w:rsidR="0067231D" w:rsidRDefault="0067231D"/>
    <w:p w14:paraId="51174388" w14:textId="77777777" w:rsidR="0067231D" w:rsidRDefault="0067231D"/>
    <w:p w14:paraId="0486AC53" w14:textId="77777777" w:rsidR="0067231D" w:rsidRDefault="0067231D"/>
    <w:p w14:paraId="3D8D9F8E" w14:textId="77777777" w:rsidR="0067231D" w:rsidRDefault="0067231D"/>
    <w:p w14:paraId="7D2ED549" w14:textId="77777777" w:rsidR="0067231D" w:rsidRDefault="0067231D"/>
    <w:p w14:paraId="08B95566" w14:textId="77777777" w:rsidR="0067231D" w:rsidRDefault="0067231D"/>
    <w:p w14:paraId="490DD18B" w14:textId="77777777" w:rsidR="0067231D" w:rsidRDefault="0067231D"/>
    <w:p w14:paraId="375F525B" w14:textId="77777777" w:rsidR="00017EE2" w:rsidRDefault="00017EE2"/>
    <w:p w14:paraId="4FB5C2F1" w14:textId="77777777" w:rsidR="00017EE2" w:rsidRDefault="00017EE2"/>
    <w:p w14:paraId="46A3E24C" w14:textId="77777777" w:rsidR="00017EE2" w:rsidRDefault="00017EE2"/>
    <w:p w14:paraId="21356949" w14:textId="77777777" w:rsidR="00017EE2" w:rsidRDefault="00017EE2"/>
    <w:p w14:paraId="4E0249B6" w14:textId="77777777" w:rsidR="00017EE2" w:rsidRDefault="00017EE2"/>
    <w:p w14:paraId="56FD5AEC" w14:textId="77777777" w:rsidR="00017EE2" w:rsidRDefault="00017EE2"/>
    <w:p w14:paraId="21E6A14F" w14:textId="77777777" w:rsidR="00017EE2" w:rsidRDefault="00017EE2"/>
    <w:p w14:paraId="1D4ACE68" w14:textId="77777777" w:rsidR="00017EE2" w:rsidRDefault="00017EE2"/>
    <w:p w14:paraId="129A9D70" w14:textId="77777777" w:rsidR="00017EE2" w:rsidRDefault="00017EE2"/>
    <w:p w14:paraId="3948D063" w14:textId="77777777" w:rsidR="00017EE2" w:rsidRDefault="00017EE2"/>
    <w:p w14:paraId="7C1AB191" w14:textId="77777777" w:rsidR="00017EE2" w:rsidRDefault="00017EE2"/>
    <w:p w14:paraId="4F751DAA" w14:textId="77777777" w:rsidR="00017EE2" w:rsidRDefault="00017EE2"/>
    <w:p w14:paraId="26373A50" w14:textId="77777777" w:rsidR="00017EE2" w:rsidRDefault="00017EE2"/>
    <w:p w14:paraId="322C90C5" w14:textId="77777777" w:rsidR="0067231D" w:rsidRDefault="0067231D"/>
    <w:p w14:paraId="72BAB625" w14:textId="77777777" w:rsidR="0067231D" w:rsidRDefault="0067231D"/>
    <w:sdt>
      <w:sdtPr>
        <w:rPr>
          <w:rFonts w:ascii="Arial" w:eastAsia="Times New Roman" w:hAnsi="Arial" w:cs="Times New Roman"/>
          <w:color w:val="auto"/>
          <w:sz w:val="22"/>
          <w:szCs w:val="22"/>
          <w:lang w:val="en-GB"/>
        </w:rPr>
        <w:id w:val="7471568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5C994F" w14:textId="47A7F1B8" w:rsidR="00017EE2" w:rsidRDefault="00017EE2">
          <w:pPr>
            <w:pStyle w:val="TOCHeading"/>
          </w:pPr>
          <w:r>
            <w:t>Table of Contents</w:t>
          </w:r>
        </w:p>
        <w:p w14:paraId="1D4992A9" w14:textId="4824134C" w:rsidR="001E0F62" w:rsidRDefault="00017EE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898029" w:history="1">
            <w:r w:rsidR="001E0F62" w:rsidRPr="00752950">
              <w:rPr>
                <w:rStyle w:val="Hyperlink"/>
                <w:noProof/>
              </w:rPr>
              <w:t>1.</w:t>
            </w:r>
            <w:r w:rsidR="001E0F62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="001E0F62" w:rsidRPr="00752950">
              <w:rPr>
                <w:rStyle w:val="Hyperlink"/>
                <w:noProof/>
              </w:rPr>
              <w:t>Introduction</w:t>
            </w:r>
            <w:r w:rsidR="001E0F62">
              <w:rPr>
                <w:noProof/>
                <w:webHidden/>
              </w:rPr>
              <w:tab/>
            </w:r>
            <w:r w:rsidR="001E0F62">
              <w:rPr>
                <w:noProof/>
                <w:webHidden/>
              </w:rPr>
              <w:fldChar w:fldCharType="begin"/>
            </w:r>
            <w:r w:rsidR="001E0F62">
              <w:rPr>
                <w:noProof/>
                <w:webHidden/>
              </w:rPr>
              <w:instrText xml:space="preserve"> PAGEREF _Toc190898029 \h </w:instrText>
            </w:r>
            <w:r w:rsidR="001E0F62">
              <w:rPr>
                <w:noProof/>
                <w:webHidden/>
              </w:rPr>
            </w:r>
            <w:r w:rsidR="001E0F62">
              <w:rPr>
                <w:noProof/>
                <w:webHidden/>
              </w:rPr>
              <w:fldChar w:fldCharType="separate"/>
            </w:r>
            <w:r w:rsidR="001E0F62">
              <w:rPr>
                <w:noProof/>
                <w:webHidden/>
              </w:rPr>
              <w:t>4</w:t>
            </w:r>
            <w:r w:rsidR="001E0F62">
              <w:rPr>
                <w:noProof/>
                <w:webHidden/>
              </w:rPr>
              <w:fldChar w:fldCharType="end"/>
            </w:r>
          </w:hyperlink>
        </w:p>
        <w:p w14:paraId="2A8C0D0D" w14:textId="090C284F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0" w:history="1">
            <w:r w:rsidRPr="0075295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DD7347" w14:textId="6942F8A2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1" w:history="1">
            <w:r w:rsidRPr="0075295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C568B" w14:textId="6E3F6737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2" w:history="1">
            <w:r w:rsidRPr="0075295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Policy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0CD9D" w14:textId="536AB18C" w:rsidR="001E0F62" w:rsidRDefault="001E0F6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3" w:history="1">
            <w:r w:rsidRPr="00752950">
              <w:rPr>
                <w:rStyle w:val="Hyperlink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Adoption of Standardised Schemas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CE5F0" w14:textId="0499C0A6" w:rsidR="001E0F62" w:rsidRDefault="001E0F6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4" w:history="1">
            <w:r w:rsidRPr="00752950">
              <w:rPr>
                <w:rStyle w:val="Hyperlink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Schema Design and Development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E033A" w14:textId="5EAC43F1" w:rsidR="001E0F62" w:rsidRDefault="001E0F6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5" w:history="1">
            <w:r w:rsidRPr="00752950">
              <w:rPr>
                <w:rStyle w:val="Hyperlink"/>
                <w:noProof/>
              </w:rPr>
              <w:t>4.3.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Data Validation and Transformation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E9626" w14:textId="2D268B96" w:rsidR="001E0F62" w:rsidRDefault="001E0F62">
          <w:pPr>
            <w:pStyle w:val="TOC2"/>
            <w:tabs>
              <w:tab w:val="left" w:pos="96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6" w:history="1">
            <w:r w:rsidRPr="00752950">
              <w:rPr>
                <w:rStyle w:val="Hyperlink"/>
                <w:noProof/>
              </w:rPr>
              <w:t>4.4.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Version Control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2ED9F" w14:textId="4BDEA581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7" w:history="1">
            <w:r w:rsidRPr="0075295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2C0FB" w14:textId="0EDF499B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8" w:history="1">
            <w:r w:rsidRPr="0075295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</w:rPr>
              <w:t>Breaches of Policy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23D52" w14:textId="2AAE4AAE" w:rsidR="001E0F62" w:rsidRDefault="001E0F62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eastAsia="en-GB"/>
              <w14:ligatures w14:val="standardContextual"/>
            </w:rPr>
          </w:pPr>
          <w:hyperlink w:anchor="_Toc190898039" w:history="1">
            <w:r w:rsidRPr="00752950">
              <w:rPr>
                <w:rStyle w:val="Hyperlink"/>
                <w:noProof/>
                <w:lang w:val="en-US"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eastAsia="en-GB"/>
                <w14:ligatures w14:val="standardContextual"/>
              </w:rPr>
              <w:tab/>
            </w:r>
            <w:r w:rsidRPr="00752950">
              <w:rPr>
                <w:rStyle w:val="Hyperlink"/>
                <w:noProof/>
                <w:lang w:val="en-US"/>
              </w:rPr>
              <w:t>Document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_Toc190898039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22CE4" w14:textId="624727FD" w:rsidR="00017EE2" w:rsidRDefault="00017EE2">
          <w:r>
            <w:rPr>
              <w:b/>
              <w:bCs/>
              <w:noProof/>
            </w:rPr>
            <w:fldChar w:fldCharType="end"/>
          </w:r>
        </w:p>
      </w:sdtContent>
    </w:sdt>
    <w:p w14:paraId="7FEAAECF" w14:textId="77777777" w:rsidR="0067231D" w:rsidRDefault="0067231D"/>
    <w:p w14:paraId="694147B0" w14:textId="77777777" w:rsidR="0067231D" w:rsidRDefault="0067231D"/>
    <w:p w14:paraId="08681AF6" w14:textId="77777777" w:rsidR="0067231D" w:rsidRDefault="0067231D"/>
    <w:p w14:paraId="1CDEF1B0" w14:textId="77777777" w:rsidR="0067231D" w:rsidRDefault="0067231D"/>
    <w:p w14:paraId="2FEAA7C2" w14:textId="77777777" w:rsidR="0067231D" w:rsidRDefault="0067231D"/>
    <w:p w14:paraId="58328781" w14:textId="77777777" w:rsidR="0067231D" w:rsidRDefault="0067231D"/>
    <w:p w14:paraId="25854B63" w14:textId="77777777" w:rsidR="0067231D" w:rsidRDefault="0067231D"/>
    <w:p w14:paraId="05A9E18C" w14:textId="77777777" w:rsidR="0067231D" w:rsidRDefault="0067231D"/>
    <w:p w14:paraId="613E5D66" w14:textId="77777777" w:rsidR="0067231D" w:rsidRDefault="0067231D"/>
    <w:p w14:paraId="3091EBF8" w14:textId="77777777" w:rsidR="0067231D" w:rsidRDefault="0067231D"/>
    <w:p w14:paraId="691661BB" w14:textId="77777777" w:rsidR="0067231D" w:rsidRDefault="0067231D"/>
    <w:p w14:paraId="1AB03E91" w14:textId="77777777" w:rsidR="0067231D" w:rsidRDefault="0067231D"/>
    <w:p w14:paraId="765D0F46" w14:textId="77777777" w:rsidR="0067231D" w:rsidRDefault="0067231D"/>
    <w:p w14:paraId="6B1FDF06" w14:textId="77777777" w:rsidR="0067231D" w:rsidRDefault="0067231D"/>
    <w:p w14:paraId="40BBC6EA" w14:textId="77777777" w:rsidR="0067231D" w:rsidRDefault="00193766" w:rsidP="00193766">
      <w:pPr>
        <w:tabs>
          <w:tab w:val="left" w:pos="4055"/>
        </w:tabs>
      </w:pPr>
      <w:r>
        <w:tab/>
      </w:r>
    </w:p>
    <w:p w14:paraId="2FAC1D27" w14:textId="77777777" w:rsidR="00017EE2" w:rsidRDefault="00017EE2" w:rsidP="00193766">
      <w:pPr>
        <w:tabs>
          <w:tab w:val="left" w:pos="4055"/>
        </w:tabs>
      </w:pPr>
    </w:p>
    <w:p w14:paraId="578DC764" w14:textId="77777777" w:rsidR="00017EE2" w:rsidRDefault="00017EE2" w:rsidP="00193766">
      <w:pPr>
        <w:tabs>
          <w:tab w:val="left" w:pos="4055"/>
        </w:tabs>
      </w:pPr>
    </w:p>
    <w:p w14:paraId="7C88D9C0" w14:textId="77777777" w:rsidR="00017EE2" w:rsidRDefault="00017EE2" w:rsidP="00193766">
      <w:pPr>
        <w:tabs>
          <w:tab w:val="left" w:pos="4055"/>
        </w:tabs>
      </w:pPr>
    </w:p>
    <w:p w14:paraId="6320D5F0" w14:textId="77777777" w:rsidR="00017EE2" w:rsidRDefault="00017EE2" w:rsidP="00193766">
      <w:pPr>
        <w:tabs>
          <w:tab w:val="left" w:pos="4055"/>
        </w:tabs>
      </w:pPr>
    </w:p>
    <w:p w14:paraId="3A7B89D3" w14:textId="77777777" w:rsidR="00017EE2" w:rsidRDefault="00017EE2" w:rsidP="00193766">
      <w:pPr>
        <w:tabs>
          <w:tab w:val="left" w:pos="4055"/>
        </w:tabs>
      </w:pPr>
    </w:p>
    <w:p w14:paraId="68C52D41" w14:textId="77777777" w:rsidR="00017EE2" w:rsidRDefault="00017EE2" w:rsidP="00193766">
      <w:pPr>
        <w:tabs>
          <w:tab w:val="left" w:pos="4055"/>
        </w:tabs>
      </w:pPr>
    </w:p>
    <w:p w14:paraId="3A4124B4" w14:textId="77777777" w:rsidR="00017EE2" w:rsidRDefault="00017EE2" w:rsidP="00193766">
      <w:pPr>
        <w:tabs>
          <w:tab w:val="left" w:pos="4055"/>
        </w:tabs>
      </w:pPr>
    </w:p>
    <w:p w14:paraId="1020308F" w14:textId="77777777" w:rsidR="00017EE2" w:rsidRDefault="00017EE2" w:rsidP="00193766">
      <w:pPr>
        <w:tabs>
          <w:tab w:val="left" w:pos="4055"/>
        </w:tabs>
      </w:pPr>
    </w:p>
    <w:p w14:paraId="47B6AAE3" w14:textId="77777777" w:rsidR="00017EE2" w:rsidRDefault="00017EE2" w:rsidP="00193766">
      <w:pPr>
        <w:tabs>
          <w:tab w:val="left" w:pos="4055"/>
        </w:tabs>
      </w:pPr>
    </w:p>
    <w:p w14:paraId="6DC77B9D" w14:textId="77777777" w:rsidR="00017EE2" w:rsidRDefault="00017EE2" w:rsidP="00193766">
      <w:pPr>
        <w:tabs>
          <w:tab w:val="left" w:pos="4055"/>
        </w:tabs>
      </w:pPr>
    </w:p>
    <w:p w14:paraId="1B8F450E" w14:textId="77777777" w:rsidR="00017EE2" w:rsidRDefault="00017EE2" w:rsidP="00193766">
      <w:pPr>
        <w:tabs>
          <w:tab w:val="left" w:pos="4055"/>
        </w:tabs>
      </w:pPr>
    </w:p>
    <w:p w14:paraId="062A4FA3" w14:textId="77777777" w:rsidR="00017EE2" w:rsidRDefault="00017EE2" w:rsidP="00193766">
      <w:pPr>
        <w:tabs>
          <w:tab w:val="left" w:pos="4055"/>
        </w:tabs>
      </w:pPr>
    </w:p>
    <w:p w14:paraId="7C347E65" w14:textId="77777777" w:rsidR="00017EE2" w:rsidRDefault="00017EE2" w:rsidP="00193766">
      <w:pPr>
        <w:tabs>
          <w:tab w:val="left" w:pos="4055"/>
        </w:tabs>
      </w:pPr>
    </w:p>
    <w:p w14:paraId="6A3784EF" w14:textId="77777777" w:rsidR="00017EE2" w:rsidRDefault="00017EE2" w:rsidP="00193766">
      <w:pPr>
        <w:tabs>
          <w:tab w:val="left" w:pos="4055"/>
        </w:tabs>
      </w:pPr>
    </w:p>
    <w:p w14:paraId="14D83D63" w14:textId="77777777" w:rsidR="00017EE2" w:rsidRDefault="00017EE2" w:rsidP="00193766">
      <w:pPr>
        <w:tabs>
          <w:tab w:val="left" w:pos="4055"/>
        </w:tabs>
      </w:pPr>
    </w:p>
    <w:p w14:paraId="12399439" w14:textId="77777777" w:rsidR="00017EE2" w:rsidRDefault="00017EE2" w:rsidP="00193766">
      <w:pPr>
        <w:tabs>
          <w:tab w:val="left" w:pos="4055"/>
        </w:tabs>
      </w:pPr>
    </w:p>
    <w:p w14:paraId="582D8316" w14:textId="77777777" w:rsidR="00017EE2" w:rsidRDefault="00017EE2" w:rsidP="00193766">
      <w:pPr>
        <w:tabs>
          <w:tab w:val="left" w:pos="4055"/>
        </w:tabs>
      </w:pPr>
    </w:p>
    <w:p w14:paraId="6BC69D56" w14:textId="77777777" w:rsidR="00017EE2" w:rsidRDefault="00017EE2" w:rsidP="00193766">
      <w:pPr>
        <w:tabs>
          <w:tab w:val="left" w:pos="4055"/>
        </w:tabs>
      </w:pPr>
    </w:p>
    <w:p w14:paraId="2D3A385F" w14:textId="77777777" w:rsidR="00017EE2" w:rsidRDefault="00017EE2" w:rsidP="00193766">
      <w:pPr>
        <w:tabs>
          <w:tab w:val="left" w:pos="4055"/>
        </w:tabs>
      </w:pPr>
    </w:p>
    <w:p w14:paraId="3E09F277" w14:textId="77777777" w:rsidR="00017EE2" w:rsidRDefault="00017EE2" w:rsidP="00193766">
      <w:pPr>
        <w:tabs>
          <w:tab w:val="left" w:pos="4055"/>
        </w:tabs>
      </w:pPr>
    </w:p>
    <w:p w14:paraId="1CEA8D42" w14:textId="77777777" w:rsidR="00017EE2" w:rsidRDefault="00017EE2" w:rsidP="00193766">
      <w:pPr>
        <w:tabs>
          <w:tab w:val="left" w:pos="4055"/>
        </w:tabs>
      </w:pPr>
    </w:p>
    <w:p w14:paraId="61AAB985" w14:textId="77777777" w:rsidR="00017EE2" w:rsidRDefault="00017EE2" w:rsidP="00193766">
      <w:pPr>
        <w:tabs>
          <w:tab w:val="left" w:pos="4055"/>
        </w:tabs>
      </w:pPr>
    </w:p>
    <w:p w14:paraId="7ECAE1D6" w14:textId="77777777" w:rsidR="0067231D" w:rsidRDefault="0067231D"/>
    <w:p w14:paraId="4846BEFC" w14:textId="77777777" w:rsidR="0067231D" w:rsidRDefault="0067231D"/>
    <w:p w14:paraId="7230887F" w14:textId="646B20DB" w:rsidR="00017EE2" w:rsidRPr="00017EE2" w:rsidRDefault="00017EE2" w:rsidP="00017EE2">
      <w:pPr>
        <w:pStyle w:val="Heading1"/>
      </w:pPr>
      <w:bookmarkStart w:id="0" w:name="_Toc190898029"/>
      <w:r w:rsidRPr="00017EE2">
        <w:lastRenderedPageBreak/>
        <w:t>Introduction</w:t>
      </w:r>
      <w:bookmarkEnd w:id="0"/>
    </w:p>
    <w:p w14:paraId="4AF15D4F" w14:textId="4DB7D03F" w:rsidR="00017EE2" w:rsidRPr="00017EE2" w:rsidRDefault="00017EE2" w:rsidP="00017EE2">
      <w:r w:rsidRPr="00017EE2">
        <w:t>The Industrial Internet of Things (</w:t>
      </w:r>
      <w:proofErr w:type="spellStart"/>
      <w:r w:rsidRPr="00017EE2">
        <w:t>IIoT</w:t>
      </w:r>
      <w:proofErr w:type="spellEnd"/>
      <w:r w:rsidRPr="00017EE2">
        <w:t>) generates vast amounts of data from diverse sources, including sensors, machines, and control systems. Ensuring seamless interoperability and efficient data exchange between these disparate systems necessitates the adoption of standardi</w:t>
      </w:r>
      <w:r w:rsidR="001E0F62">
        <w:t>s</w:t>
      </w:r>
      <w:r w:rsidRPr="00017EE2">
        <w:t xml:space="preserve">ed data schemas. These schemas provide a common structure and vocabulary for representing and interpreting data, facilitating integration and analysis across the </w:t>
      </w:r>
      <w:proofErr w:type="spellStart"/>
      <w:r w:rsidRPr="00017EE2">
        <w:t>IIoT</w:t>
      </w:r>
      <w:proofErr w:type="spellEnd"/>
      <w:r w:rsidRPr="00017EE2">
        <w:t xml:space="preserve"> landscape.</w:t>
      </w:r>
      <w:r>
        <w:br/>
      </w:r>
    </w:p>
    <w:p w14:paraId="28956C34" w14:textId="1D831814" w:rsidR="00017EE2" w:rsidRPr="00017EE2" w:rsidRDefault="00017EE2" w:rsidP="00017EE2">
      <w:pPr>
        <w:pStyle w:val="Heading1"/>
      </w:pPr>
      <w:bookmarkStart w:id="1" w:name="_Toc190898030"/>
      <w:r w:rsidRPr="00017EE2">
        <w:t>Purpose</w:t>
      </w:r>
      <w:bookmarkEnd w:id="1"/>
    </w:p>
    <w:p w14:paraId="0764CBD4" w14:textId="2D3F2ACD" w:rsidR="00017EE2" w:rsidRPr="00017EE2" w:rsidRDefault="00017EE2" w:rsidP="00017EE2">
      <w:r w:rsidRPr="00017EE2">
        <w:t>The purpose of this policy is to establish guidelines and requirements for the use of standardi</w:t>
      </w:r>
      <w:r w:rsidR="001E0F62">
        <w:t>s</w:t>
      </w:r>
      <w:r w:rsidRPr="00017EE2">
        <w:t>ed data schemas to promote interoperability and data exchange within the organi</w:t>
      </w:r>
      <w:r w:rsidR="001E0F62">
        <w:t>s</w:t>
      </w:r>
      <w:r w:rsidRPr="00017EE2">
        <w:t>ation's industrial IoT environment. This policy aims to:</w:t>
      </w:r>
    </w:p>
    <w:p w14:paraId="40EC3BB0" w14:textId="77777777" w:rsidR="00017EE2" w:rsidRPr="00017EE2" w:rsidRDefault="00017EE2" w:rsidP="00017EE2">
      <w:pPr>
        <w:numPr>
          <w:ilvl w:val="0"/>
          <w:numId w:val="4"/>
        </w:numPr>
      </w:pPr>
      <w:r w:rsidRPr="00017EE2">
        <w:t xml:space="preserve">Facilitate seamless communication and data sharing between different </w:t>
      </w:r>
      <w:proofErr w:type="spellStart"/>
      <w:r w:rsidRPr="00017EE2">
        <w:t>IIoT</w:t>
      </w:r>
      <w:proofErr w:type="spellEnd"/>
      <w:r w:rsidRPr="00017EE2">
        <w:t xml:space="preserve"> systems and applications.</w:t>
      </w:r>
    </w:p>
    <w:p w14:paraId="41BAA734" w14:textId="77777777" w:rsidR="00017EE2" w:rsidRPr="00017EE2" w:rsidRDefault="00017EE2" w:rsidP="00017EE2">
      <w:pPr>
        <w:numPr>
          <w:ilvl w:val="0"/>
          <w:numId w:val="4"/>
        </w:numPr>
      </w:pPr>
      <w:r w:rsidRPr="00017EE2">
        <w:t xml:space="preserve">Ensure data consistency, accuracy, and meaningfulness across the </w:t>
      </w:r>
      <w:proofErr w:type="spellStart"/>
      <w:r w:rsidRPr="00017EE2">
        <w:t>IIoT</w:t>
      </w:r>
      <w:proofErr w:type="spellEnd"/>
      <w:r w:rsidRPr="00017EE2">
        <w:t xml:space="preserve"> ecosystem.</w:t>
      </w:r>
    </w:p>
    <w:p w14:paraId="30AD4EAF" w14:textId="77777777" w:rsidR="00017EE2" w:rsidRPr="00017EE2" w:rsidRDefault="00017EE2" w:rsidP="00017EE2">
      <w:pPr>
        <w:numPr>
          <w:ilvl w:val="0"/>
          <w:numId w:val="4"/>
        </w:numPr>
      </w:pPr>
      <w:r w:rsidRPr="00017EE2">
        <w:t>Streamline data integration and analysis processes.</w:t>
      </w:r>
    </w:p>
    <w:p w14:paraId="03B04C6C" w14:textId="72BA2C13" w:rsidR="00017EE2" w:rsidRPr="00017EE2" w:rsidRDefault="00017EE2" w:rsidP="00017EE2">
      <w:pPr>
        <w:numPr>
          <w:ilvl w:val="0"/>
          <w:numId w:val="4"/>
        </w:numPr>
      </w:pPr>
      <w:r w:rsidRPr="00017EE2">
        <w:t xml:space="preserve">Support the development of scalable and maintainable </w:t>
      </w:r>
      <w:proofErr w:type="spellStart"/>
      <w:r w:rsidRPr="00017EE2">
        <w:t>IIoT</w:t>
      </w:r>
      <w:proofErr w:type="spellEnd"/>
      <w:r w:rsidRPr="00017EE2">
        <w:t xml:space="preserve"> solutions.</w:t>
      </w:r>
      <w:r>
        <w:br/>
      </w:r>
    </w:p>
    <w:p w14:paraId="1D706B3B" w14:textId="75CA7489" w:rsidR="00017EE2" w:rsidRPr="00017EE2" w:rsidRDefault="00017EE2" w:rsidP="00017EE2">
      <w:pPr>
        <w:pStyle w:val="Heading1"/>
      </w:pPr>
      <w:bookmarkStart w:id="2" w:name="_Toc190898031"/>
      <w:r w:rsidRPr="00017EE2">
        <w:t>Scope</w:t>
      </w:r>
      <w:bookmarkEnd w:id="2"/>
    </w:p>
    <w:p w14:paraId="7CCE7F69" w14:textId="5ADE16F1" w:rsidR="00017EE2" w:rsidRPr="00017EE2" w:rsidRDefault="00017EE2" w:rsidP="00017EE2">
      <w:r w:rsidRPr="00017EE2">
        <w:t xml:space="preserve">This policy applies to all data generated, transmitted, or stored by </w:t>
      </w:r>
      <w:proofErr w:type="spellStart"/>
      <w:r w:rsidRPr="00017EE2">
        <w:t>IIoT</w:t>
      </w:r>
      <w:proofErr w:type="spellEnd"/>
      <w:r w:rsidRPr="00017EE2">
        <w:t xml:space="preserve"> devices and systems within the organi</w:t>
      </w:r>
      <w:r w:rsidR="001E0F62">
        <w:t>s</w:t>
      </w:r>
      <w:r w:rsidRPr="00017EE2">
        <w:t>ation. This includes, but is not limited to:</w:t>
      </w:r>
    </w:p>
    <w:p w14:paraId="18FADC34" w14:textId="77777777" w:rsidR="00017EE2" w:rsidRPr="00017EE2" w:rsidRDefault="00017EE2" w:rsidP="00017EE2">
      <w:pPr>
        <w:numPr>
          <w:ilvl w:val="0"/>
          <w:numId w:val="5"/>
        </w:numPr>
      </w:pPr>
      <w:r w:rsidRPr="00017EE2">
        <w:t>Sensor data and machine logs</w:t>
      </w:r>
    </w:p>
    <w:p w14:paraId="6ADE7082" w14:textId="77777777" w:rsidR="00017EE2" w:rsidRPr="00017EE2" w:rsidRDefault="00017EE2" w:rsidP="00017EE2">
      <w:pPr>
        <w:numPr>
          <w:ilvl w:val="0"/>
          <w:numId w:val="5"/>
        </w:numPr>
      </w:pPr>
      <w:r w:rsidRPr="00017EE2">
        <w:t>Production and manufacturing data</w:t>
      </w:r>
    </w:p>
    <w:p w14:paraId="728F1F36" w14:textId="77777777" w:rsidR="00017EE2" w:rsidRPr="00017EE2" w:rsidRDefault="00017EE2" w:rsidP="00017EE2">
      <w:pPr>
        <w:numPr>
          <w:ilvl w:val="0"/>
          <w:numId w:val="5"/>
        </w:numPr>
      </w:pPr>
      <w:r w:rsidRPr="00017EE2">
        <w:t>Equipment and asset information</w:t>
      </w:r>
    </w:p>
    <w:p w14:paraId="77AD61B6" w14:textId="09AA2364" w:rsidR="00017EE2" w:rsidRPr="00017EE2" w:rsidRDefault="00017EE2" w:rsidP="00017EE2">
      <w:pPr>
        <w:numPr>
          <w:ilvl w:val="0"/>
          <w:numId w:val="5"/>
        </w:numPr>
      </w:pPr>
      <w:r w:rsidRPr="00017EE2">
        <w:t>Environmental and operational data</w:t>
      </w:r>
      <w:r>
        <w:br/>
      </w:r>
    </w:p>
    <w:p w14:paraId="518A7023" w14:textId="6D9C1E45" w:rsidR="00017EE2" w:rsidRPr="00017EE2" w:rsidRDefault="00017EE2" w:rsidP="00017EE2">
      <w:pPr>
        <w:pStyle w:val="Heading1"/>
      </w:pPr>
      <w:bookmarkStart w:id="3" w:name="_Toc190898032"/>
      <w:r w:rsidRPr="00017EE2">
        <w:t>Policy Statement</w:t>
      </w:r>
      <w:bookmarkEnd w:id="3"/>
    </w:p>
    <w:p w14:paraId="46FCD3A5" w14:textId="47C15076" w:rsidR="00017EE2" w:rsidRPr="00017EE2" w:rsidRDefault="00017EE2" w:rsidP="00017EE2">
      <w:pPr>
        <w:pStyle w:val="Heading2"/>
      </w:pPr>
      <w:bookmarkStart w:id="4" w:name="_Toc190898033"/>
      <w:r w:rsidRPr="00017EE2">
        <w:t>Adoption of Standardi</w:t>
      </w:r>
      <w:r w:rsidR="001E0F62">
        <w:t>s</w:t>
      </w:r>
      <w:r w:rsidRPr="00017EE2">
        <w:t>ed Schemas</w:t>
      </w:r>
      <w:bookmarkEnd w:id="4"/>
    </w:p>
    <w:p w14:paraId="6C502E1D" w14:textId="72FEA19F" w:rsidR="00017EE2" w:rsidRPr="00017EE2" w:rsidRDefault="00017EE2" w:rsidP="00017EE2">
      <w:pPr>
        <w:numPr>
          <w:ilvl w:val="0"/>
          <w:numId w:val="6"/>
        </w:numPr>
      </w:pPr>
      <w:r w:rsidRPr="00017EE2">
        <w:rPr>
          <w:b/>
          <w:bCs/>
        </w:rPr>
        <w:t>Industry Standards:</w:t>
      </w:r>
      <w:r w:rsidRPr="00017EE2">
        <w:t xml:space="preserve"> The organi</w:t>
      </w:r>
      <w:r w:rsidR="001E0F62">
        <w:t>s</w:t>
      </w:r>
      <w:r w:rsidRPr="00017EE2">
        <w:t>ation shall prioriti</w:t>
      </w:r>
      <w:r w:rsidR="001E0F62">
        <w:t>s</w:t>
      </w:r>
      <w:r w:rsidRPr="00017EE2">
        <w:t>e the use of widely adopted and recogni</w:t>
      </w:r>
      <w:r w:rsidR="001E0F62">
        <w:t>s</w:t>
      </w:r>
      <w:r w:rsidRPr="00017EE2">
        <w:t xml:space="preserve">ed industry standards for </w:t>
      </w:r>
      <w:proofErr w:type="spellStart"/>
      <w:r w:rsidRPr="00017EE2">
        <w:t>IIoT</w:t>
      </w:r>
      <w:proofErr w:type="spellEnd"/>
      <w:r w:rsidRPr="00017EE2">
        <w:t xml:space="preserve"> data schemas, such as those defined by: </w:t>
      </w:r>
    </w:p>
    <w:p w14:paraId="5B06122F" w14:textId="77777777" w:rsidR="00017EE2" w:rsidRPr="00017EE2" w:rsidRDefault="00017EE2" w:rsidP="00017EE2">
      <w:pPr>
        <w:numPr>
          <w:ilvl w:val="1"/>
          <w:numId w:val="6"/>
        </w:numPr>
      </w:pPr>
      <w:r w:rsidRPr="00017EE2">
        <w:t>OPC Unified Architecture (OPC UA)</w:t>
      </w:r>
    </w:p>
    <w:p w14:paraId="12F47476" w14:textId="77777777" w:rsidR="00017EE2" w:rsidRPr="00017EE2" w:rsidRDefault="00017EE2" w:rsidP="00017EE2">
      <w:pPr>
        <w:numPr>
          <w:ilvl w:val="1"/>
          <w:numId w:val="6"/>
        </w:numPr>
      </w:pPr>
      <w:r w:rsidRPr="00017EE2">
        <w:t>Industrial Internet Consortium (IIC)</w:t>
      </w:r>
    </w:p>
    <w:p w14:paraId="47248F1C" w14:textId="7E2B0839" w:rsidR="00017EE2" w:rsidRPr="00017EE2" w:rsidRDefault="00017EE2" w:rsidP="00017EE2">
      <w:pPr>
        <w:numPr>
          <w:ilvl w:val="1"/>
          <w:numId w:val="6"/>
        </w:numPr>
      </w:pPr>
      <w:r w:rsidRPr="00017EE2">
        <w:t>Platform Industries 4.0</w:t>
      </w:r>
    </w:p>
    <w:p w14:paraId="60930082" w14:textId="77777777" w:rsidR="00017EE2" w:rsidRPr="00017EE2" w:rsidRDefault="00017EE2" w:rsidP="00017EE2">
      <w:pPr>
        <w:numPr>
          <w:ilvl w:val="0"/>
          <w:numId w:val="6"/>
        </w:numPr>
      </w:pPr>
      <w:r w:rsidRPr="00017EE2">
        <w:rPr>
          <w:b/>
          <w:bCs/>
        </w:rPr>
        <w:t>Open Standards:</w:t>
      </w:r>
      <w:r w:rsidRPr="00017EE2">
        <w:t xml:space="preserve"> Open standards shall be preferred over proprietary schemas to promote interoperability and avoid vendor lock-in.</w:t>
      </w:r>
    </w:p>
    <w:p w14:paraId="0287652E" w14:textId="53635446" w:rsidR="00017EE2" w:rsidRPr="00017EE2" w:rsidRDefault="00017EE2" w:rsidP="00017EE2">
      <w:pPr>
        <w:numPr>
          <w:ilvl w:val="0"/>
          <w:numId w:val="6"/>
        </w:numPr>
      </w:pPr>
      <w:r w:rsidRPr="00017EE2">
        <w:rPr>
          <w:b/>
          <w:bCs/>
        </w:rPr>
        <w:t>Consistency:</w:t>
      </w:r>
      <w:r w:rsidRPr="00017EE2">
        <w:t xml:space="preserve"> Consistent use of standardi</w:t>
      </w:r>
      <w:r w:rsidR="001E0F62">
        <w:t>s</w:t>
      </w:r>
      <w:r w:rsidRPr="00017EE2">
        <w:t xml:space="preserve">ed schemas shall be enforced across all </w:t>
      </w:r>
      <w:proofErr w:type="spellStart"/>
      <w:r w:rsidRPr="00017EE2">
        <w:t>IIoT</w:t>
      </w:r>
      <w:proofErr w:type="spellEnd"/>
      <w:r w:rsidRPr="00017EE2">
        <w:t xml:space="preserve"> systems and applications to ensure seamless data exchange and integration.</w:t>
      </w:r>
      <w:r>
        <w:br/>
      </w:r>
    </w:p>
    <w:p w14:paraId="1F41430B" w14:textId="2409BFCE" w:rsidR="00017EE2" w:rsidRPr="00017EE2" w:rsidRDefault="00017EE2" w:rsidP="00017EE2">
      <w:pPr>
        <w:pStyle w:val="Heading2"/>
      </w:pPr>
      <w:bookmarkStart w:id="5" w:name="_Toc190898034"/>
      <w:r w:rsidRPr="00017EE2">
        <w:t>Schema Design and Development</w:t>
      </w:r>
      <w:bookmarkEnd w:id="5"/>
    </w:p>
    <w:p w14:paraId="25B5D2B8" w14:textId="683F2224" w:rsidR="00017EE2" w:rsidRPr="00017EE2" w:rsidRDefault="00017EE2" w:rsidP="00017EE2">
      <w:pPr>
        <w:numPr>
          <w:ilvl w:val="0"/>
          <w:numId w:val="7"/>
        </w:numPr>
      </w:pPr>
      <w:r w:rsidRPr="00017EE2">
        <w:rPr>
          <w:b/>
          <w:bCs/>
        </w:rPr>
        <w:t>Data Modelling:</w:t>
      </w:r>
      <w:r w:rsidRPr="00017EE2">
        <w:t xml:space="preserve"> Data schemas shall be designed based on a thorough understanding of the data requirements and use cases within the industrial IoT environment.</w:t>
      </w:r>
      <w:r>
        <w:br/>
      </w:r>
    </w:p>
    <w:p w14:paraId="4B619F88" w14:textId="77777777" w:rsidR="00017EE2" w:rsidRPr="00017EE2" w:rsidRDefault="00017EE2" w:rsidP="00017EE2">
      <w:pPr>
        <w:numPr>
          <w:ilvl w:val="0"/>
          <w:numId w:val="7"/>
        </w:numPr>
      </w:pPr>
      <w:r w:rsidRPr="00017EE2">
        <w:rPr>
          <w:b/>
          <w:bCs/>
        </w:rPr>
        <w:t>Semantic Clarity:</w:t>
      </w:r>
      <w:r w:rsidRPr="00017EE2">
        <w:t xml:space="preserve"> Schemas shall use clear and unambiguous terminology to define data elements and their relationships, ensuring consistent interpretation across systems.</w:t>
      </w:r>
    </w:p>
    <w:p w14:paraId="7B31F134" w14:textId="763EF4B8" w:rsidR="00017EE2" w:rsidRPr="00017EE2" w:rsidRDefault="00017EE2" w:rsidP="00017EE2">
      <w:pPr>
        <w:numPr>
          <w:ilvl w:val="0"/>
          <w:numId w:val="7"/>
        </w:numPr>
      </w:pPr>
      <w:r w:rsidRPr="00017EE2">
        <w:rPr>
          <w:b/>
          <w:bCs/>
        </w:rPr>
        <w:t>Extensibility:</w:t>
      </w:r>
      <w:r w:rsidRPr="00017EE2">
        <w:t xml:space="preserve"> Schemas shall be designed to be extensible, allowing for future additions or modifications without disrupting existing integrations.</w:t>
      </w:r>
      <w:r>
        <w:br/>
      </w:r>
    </w:p>
    <w:p w14:paraId="45FF5F10" w14:textId="2F59691D" w:rsidR="00017EE2" w:rsidRPr="00017EE2" w:rsidRDefault="00017EE2" w:rsidP="00017EE2">
      <w:pPr>
        <w:pStyle w:val="Heading2"/>
      </w:pPr>
      <w:bookmarkStart w:id="6" w:name="_Toc190898035"/>
      <w:r w:rsidRPr="00017EE2">
        <w:lastRenderedPageBreak/>
        <w:t>Data Validation and Transformation</w:t>
      </w:r>
      <w:bookmarkEnd w:id="6"/>
    </w:p>
    <w:p w14:paraId="70EEB65C" w14:textId="77777777" w:rsidR="00017EE2" w:rsidRPr="00017EE2" w:rsidRDefault="00017EE2" w:rsidP="00017EE2">
      <w:pPr>
        <w:numPr>
          <w:ilvl w:val="0"/>
          <w:numId w:val="8"/>
        </w:numPr>
      </w:pPr>
      <w:r w:rsidRPr="00017EE2">
        <w:rPr>
          <w:b/>
          <w:bCs/>
        </w:rPr>
        <w:t>Schema Validation:</w:t>
      </w:r>
      <w:r w:rsidRPr="00017EE2">
        <w:t xml:space="preserve"> Data received from </w:t>
      </w:r>
      <w:proofErr w:type="spellStart"/>
      <w:r w:rsidRPr="00017EE2">
        <w:t>IIoT</w:t>
      </w:r>
      <w:proofErr w:type="spellEnd"/>
      <w:r w:rsidRPr="00017EE2">
        <w:t xml:space="preserve"> devices and systems shall be validated against the defined schemas to ensure its correctness and integrity.</w:t>
      </w:r>
    </w:p>
    <w:p w14:paraId="10D6E78D" w14:textId="14F0D598" w:rsidR="00017EE2" w:rsidRPr="00017EE2" w:rsidRDefault="00017EE2" w:rsidP="00017EE2">
      <w:pPr>
        <w:numPr>
          <w:ilvl w:val="0"/>
          <w:numId w:val="8"/>
        </w:numPr>
      </w:pPr>
      <w:r w:rsidRPr="00017EE2">
        <w:rPr>
          <w:b/>
          <w:bCs/>
        </w:rPr>
        <w:t>Data Transformation:</w:t>
      </w:r>
      <w:r w:rsidRPr="00017EE2">
        <w:t xml:space="preserve"> Where necessary, data transformation tools or processes shall be implemented to convert data between different schemas or formats, ensuring compatibility and interoperability.</w:t>
      </w:r>
      <w:r>
        <w:br/>
      </w:r>
    </w:p>
    <w:p w14:paraId="1F7DD714" w14:textId="54D89C4B" w:rsidR="00017EE2" w:rsidRPr="00017EE2" w:rsidRDefault="00017EE2" w:rsidP="00017EE2">
      <w:pPr>
        <w:pStyle w:val="Heading2"/>
      </w:pPr>
      <w:bookmarkStart w:id="7" w:name="_Toc190898036"/>
      <w:r w:rsidRPr="00017EE2">
        <w:t>Version Control and Management</w:t>
      </w:r>
      <w:bookmarkEnd w:id="7"/>
    </w:p>
    <w:p w14:paraId="39B0DF5A" w14:textId="77777777" w:rsidR="00017EE2" w:rsidRPr="00017EE2" w:rsidRDefault="00017EE2" w:rsidP="00017EE2">
      <w:pPr>
        <w:numPr>
          <w:ilvl w:val="0"/>
          <w:numId w:val="9"/>
        </w:numPr>
      </w:pPr>
      <w:r w:rsidRPr="00017EE2">
        <w:rPr>
          <w:b/>
          <w:bCs/>
        </w:rPr>
        <w:t>Versioning:</w:t>
      </w:r>
      <w:r w:rsidRPr="00017EE2">
        <w:t xml:space="preserve"> Data schemas shall be versioned to track changes and maintain compatibility with existing systems and applications.</w:t>
      </w:r>
    </w:p>
    <w:p w14:paraId="5175454E" w14:textId="0FBD3F6F" w:rsidR="00017EE2" w:rsidRPr="00017EE2" w:rsidRDefault="00017EE2" w:rsidP="00017EE2">
      <w:pPr>
        <w:numPr>
          <w:ilvl w:val="0"/>
          <w:numId w:val="9"/>
        </w:numPr>
      </w:pPr>
      <w:r w:rsidRPr="00017EE2">
        <w:rPr>
          <w:b/>
          <w:bCs/>
        </w:rPr>
        <w:t>Schema Registry:</w:t>
      </w:r>
      <w:r w:rsidRPr="00017EE2">
        <w:t xml:space="preserve"> A centrali</w:t>
      </w:r>
      <w:r w:rsidR="001E0F62">
        <w:t>s</w:t>
      </w:r>
      <w:r w:rsidRPr="00017EE2">
        <w:t>ed schema registry may be established to store and manage schema definitions, facilitating version control and access by authori</w:t>
      </w:r>
      <w:r w:rsidR="001E0F62">
        <w:t>s</w:t>
      </w:r>
      <w:r w:rsidRPr="00017EE2">
        <w:t>ed systems.</w:t>
      </w:r>
      <w:r>
        <w:br/>
      </w:r>
    </w:p>
    <w:p w14:paraId="1AF0915D" w14:textId="16ECE29D" w:rsidR="00017EE2" w:rsidRPr="00017EE2" w:rsidRDefault="00017EE2" w:rsidP="00017EE2">
      <w:pPr>
        <w:pStyle w:val="Heading1"/>
      </w:pPr>
      <w:bookmarkStart w:id="8" w:name="_Toc190898037"/>
      <w:r w:rsidRPr="00017EE2">
        <w:t>Responsibilities</w:t>
      </w:r>
      <w:bookmarkEnd w:id="8"/>
    </w:p>
    <w:p w14:paraId="1A054FF7" w14:textId="77777777" w:rsidR="00017EE2" w:rsidRPr="00017EE2" w:rsidRDefault="00017EE2" w:rsidP="00017EE2">
      <w:pPr>
        <w:numPr>
          <w:ilvl w:val="0"/>
          <w:numId w:val="10"/>
        </w:numPr>
      </w:pPr>
      <w:r w:rsidRPr="00017EE2">
        <w:rPr>
          <w:b/>
          <w:bCs/>
        </w:rPr>
        <w:t>Information Security Officer:</w:t>
      </w:r>
      <w:r w:rsidRPr="00017EE2">
        <w:t xml:space="preserve"> Responsible for overseeing the implementation and enforcement of this policy.</w:t>
      </w:r>
    </w:p>
    <w:p w14:paraId="58D96C87" w14:textId="66CF5C82" w:rsidR="00017EE2" w:rsidRPr="00017EE2" w:rsidRDefault="00017EE2" w:rsidP="00017EE2">
      <w:pPr>
        <w:numPr>
          <w:ilvl w:val="0"/>
          <w:numId w:val="10"/>
        </w:numPr>
      </w:pPr>
      <w:r w:rsidRPr="00017EE2">
        <w:rPr>
          <w:b/>
          <w:bCs/>
        </w:rPr>
        <w:t>IT Department:</w:t>
      </w:r>
      <w:r w:rsidRPr="00017EE2">
        <w:t xml:space="preserve"> Responsible for defining and promoting the use of standardi</w:t>
      </w:r>
      <w:r w:rsidR="001E0F62">
        <w:t>s</w:t>
      </w:r>
      <w:r w:rsidRPr="00017EE2">
        <w:t>ed data schemas within the organi</w:t>
      </w:r>
      <w:r w:rsidR="001E0F62">
        <w:t>s</w:t>
      </w:r>
      <w:r w:rsidRPr="00017EE2">
        <w:t>ation.</w:t>
      </w:r>
    </w:p>
    <w:p w14:paraId="282560EB" w14:textId="77777777" w:rsidR="00017EE2" w:rsidRPr="00017EE2" w:rsidRDefault="00017EE2" w:rsidP="00017EE2">
      <w:pPr>
        <w:numPr>
          <w:ilvl w:val="0"/>
          <w:numId w:val="10"/>
        </w:numPr>
      </w:pPr>
      <w:r w:rsidRPr="00017EE2">
        <w:rPr>
          <w:b/>
          <w:bCs/>
        </w:rPr>
        <w:t>System Architects and Developers:</w:t>
      </w:r>
      <w:r w:rsidRPr="00017EE2">
        <w:t xml:space="preserve"> Responsible for designing and implementing </w:t>
      </w:r>
      <w:proofErr w:type="spellStart"/>
      <w:r w:rsidRPr="00017EE2">
        <w:t>IIoT</w:t>
      </w:r>
      <w:proofErr w:type="spellEnd"/>
      <w:r w:rsidRPr="00017EE2">
        <w:t xml:space="preserve"> systems that adhere to the data schema standards outlined in this policy.</w:t>
      </w:r>
    </w:p>
    <w:p w14:paraId="3D03E419" w14:textId="646B4872" w:rsidR="00017EE2" w:rsidRPr="00017EE2" w:rsidRDefault="00017EE2" w:rsidP="00017EE2">
      <w:pPr>
        <w:numPr>
          <w:ilvl w:val="0"/>
          <w:numId w:val="10"/>
        </w:numPr>
      </w:pPr>
      <w:r w:rsidRPr="00017EE2">
        <w:rPr>
          <w:b/>
          <w:bCs/>
        </w:rPr>
        <w:t>Data Analysts:</w:t>
      </w:r>
      <w:r w:rsidRPr="00017EE2">
        <w:t xml:space="preserve"> Responsible for ensuring that data received from </w:t>
      </w:r>
      <w:proofErr w:type="spellStart"/>
      <w:r w:rsidRPr="00017EE2">
        <w:t>IIoT</w:t>
      </w:r>
      <w:proofErr w:type="spellEnd"/>
      <w:r w:rsidRPr="00017EE2">
        <w:t xml:space="preserve"> devices is properly validated and transformed according to the defined schemas.</w:t>
      </w:r>
      <w:r>
        <w:br/>
      </w:r>
    </w:p>
    <w:p w14:paraId="59526CEB" w14:textId="5D9E1FAA" w:rsidR="00017EE2" w:rsidRPr="00017EE2" w:rsidRDefault="00017EE2" w:rsidP="00017EE2">
      <w:pPr>
        <w:pStyle w:val="Heading1"/>
      </w:pPr>
      <w:bookmarkStart w:id="9" w:name="_Toc190898038"/>
      <w:r w:rsidRPr="00017EE2">
        <w:t>Breaches of Policy</w:t>
      </w:r>
      <w:bookmarkEnd w:id="9"/>
    </w:p>
    <w:p w14:paraId="4A296B68" w14:textId="77777777" w:rsidR="00017EE2" w:rsidRPr="00017EE2" w:rsidRDefault="00017EE2" w:rsidP="00017EE2">
      <w:r w:rsidRPr="00017EE2">
        <w:t xml:space="preserve">Non-compliance with this policy may result in disciplinary action, up to and including termination of employment or contractual relationships.   </w:t>
      </w:r>
    </w:p>
    <w:p w14:paraId="4B0A1B49" w14:textId="77777777" w:rsidR="00193766" w:rsidRDefault="00193766"/>
    <w:p w14:paraId="5DC5A7F8" w14:textId="77777777" w:rsidR="00193766" w:rsidRPr="00E3781C" w:rsidRDefault="00193766" w:rsidP="00017EE2">
      <w:pPr>
        <w:pStyle w:val="Heading1"/>
        <w:rPr>
          <w:lang w:val="en-US"/>
        </w:rPr>
      </w:pPr>
      <w:bookmarkStart w:id="10" w:name="_Toc491088520"/>
      <w:bookmarkStart w:id="11" w:name="_Toc491255835"/>
      <w:bookmarkStart w:id="12" w:name="_Toc190898039"/>
      <w:r w:rsidRPr="00E3781C">
        <w:rPr>
          <w:lang w:val="en-US"/>
        </w:rPr>
        <w:t>Document Management</w:t>
      </w:r>
      <w:bookmarkEnd w:id="10"/>
      <w:bookmarkEnd w:id="11"/>
      <w:bookmarkEnd w:id="12"/>
    </w:p>
    <w:p w14:paraId="02C9B6E1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valid as of [dd/mm/</w:t>
      </w:r>
      <w:proofErr w:type="spellStart"/>
      <w:r w:rsidRPr="00E3781C">
        <w:rPr>
          <w:rFonts w:cs="Arial"/>
          <w:lang w:val="en-US"/>
        </w:rPr>
        <w:t>yyyy</w:t>
      </w:r>
      <w:proofErr w:type="spellEnd"/>
      <w:r w:rsidRPr="00E3781C">
        <w:rPr>
          <w:rFonts w:cs="Arial"/>
          <w:lang w:val="en-US"/>
        </w:rPr>
        <w:t>].</w:t>
      </w:r>
    </w:p>
    <w:p w14:paraId="0F798ACA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44CE31F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This document is reviewed periodically and at least annually to ensure compliance with the following prescribed criteria.</w:t>
      </w:r>
    </w:p>
    <w:p w14:paraId="355EAAC4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BC9EE3C" w14:textId="196E1284" w:rsidR="00193766" w:rsidRDefault="00193766" w:rsidP="00193766">
      <w:pPr>
        <w:numPr>
          <w:ilvl w:val="0"/>
          <w:numId w:val="2"/>
        </w:numPr>
        <w:rPr>
          <w:rFonts w:cs="Arial"/>
          <w:lang w:val="en-US"/>
        </w:rPr>
      </w:pPr>
      <w:r>
        <w:rPr>
          <w:rFonts w:cs="Arial"/>
          <w:lang w:val="en-US"/>
        </w:rPr>
        <w:t xml:space="preserve">Compliant with the </w:t>
      </w:r>
      <w:r w:rsidR="00E455C4" w:rsidRPr="00E455C4">
        <w:rPr>
          <w:rFonts w:cs="Arial"/>
          <w:lang w:val="en-US"/>
        </w:rPr>
        <w:t xml:space="preserve">Internet of Things (IoT) </w:t>
      </w:r>
      <w:r w:rsidR="004B6416">
        <w:rPr>
          <w:rFonts w:cs="Arial"/>
          <w:lang w:val="en-US"/>
        </w:rPr>
        <w:t>Security</w:t>
      </w:r>
      <w:r w:rsidR="00E455C4" w:rsidRPr="00E455C4">
        <w:rPr>
          <w:rFonts w:cs="Arial"/>
          <w:lang w:val="en-US"/>
        </w:rPr>
        <w:t xml:space="preserve"> Framework for Industry 4.0</w:t>
      </w:r>
      <w:r>
        <w:rPr>
          <w:rFonts w:cs="Arial"/>
          <w:lang w:val="en-US"/>
        </w:rPr>
        <w:t>.</w:t>
      </w:r>
    </w:p>
    <w:p w14:paraId="5CC51CC8" w14:textId="77777777" w:rsidR="00193766" w:rsidRPr="00E3781C" w:rsidRDefault="00193766" w:rsidP="00193766">
      <w:pPr>
        <w:numPr>
          <w:ilvl w:val="0"/>
          <w:numId w:val="2"/>
        </w:num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Legislative requirements defined by law, where appropriate</w:t>
      </w:r>
      <w:r>
        <w:rPr>
          <w:rFonts w:cs="Arial"/>
          <w:lang w:val="en-US"/>
        </w:rPr>
        <w:t>.</w:t>
      </w:r>
    </w:p>
    <w:p w14:paraId="10EE0C36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1757282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05ABD395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2BE0C130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_______________</w:t>
      </w:r>
    </w:p>
    <w:p w14:paraId="686021E8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[Name 1]</w:t>
      </w:r>
    </w:p>
    <w:p w14:paraId="4B01A875" w14:textId="77777777" w:rsidR="00193766" w:rsidRPr="00E3781C" w:rsidRDefault="00193766" w:rsidP="00193766">
      <w:pPr>
        <w:contextualSpacing/>
        <w:rPr>
          <w:rFonts w:cs="Arial"/>
          <w:lang w:val="en-US"/>
        </w:rPr>
      </w:pPr>
      <w:r w:rsidRPr="00E3781C">
        <w:rPr>
          <w:rFonts w:cs="Arial"/>
          <w:lang w:val="en-US"/>
        </w:rPr>
        <w:t>Manager</w:t>
      </w:r>
    </w:p>
    <w:p w14:paraId="19A86EEB" w14:textId="77777777" w:rsidR="00193766" w:rsidRPr="00E3781C" w:rsidRDefault="00193766" w:rsidP="00193766">
      <w:pPr>
        <w:contextualSpacing/>
        <w:rPr>
          <w:rFonts w:cs="Arial"/>
          <w:lang w:val="en-US"/>
        </w:rPr>
      </w:pPr>
    </w:p>
    <w:p w14:paraId="6DB3DBC0" w14:textId="77777777" w:rsidR="00193766" w:rsidRDefault="00193766" w:rsidP="00193766"/>
    <w:p w14:paraId="28023F4D" w14:textId="77777777" w:rsidR="00193766" w:rsidRDefault="00193766"/>
    <w:sectPr w:rsidR="00193766" w:rsidSect="00140B26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748" w:right="1440" w:bottom="851" w:left="1440" w:header="142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62E6D" w14:textId="77777777" w:rsidR="00882560" w:rsidRDefault="00882560" w:rsidP="00F27AE8">
      <w:r>
        <w:separator/>
      </w:r>
    </w:p>
  </w:endnote>
  <w:endnote w:type="continuationSeparator" w:id="0">
    <w:p w14:paraId="630F6E04" w14:textId="77777777" w:rsidR="00882560" w:rsidRDefault="00882560" w:rsidP="00F27A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669534"/>
      <w:docPartObj>
        <w:docPartGallery w:val="Page Numbers (Bottom of Page)"/>
        <w:docPartUnique/>
      </w:docPartObj>
    </w:sdtPr>
    <w:sdtContent>
      <w:p w14:paraId="3F69B95A" w14:textId="77777777" w:rsidR="00F27AE8" w:rsidRDefault="00193766" w:rsidP="00E455C4">
        <w:pPr>
          <w:pStyle w:val="Footer"/>
        </w:pPr>
        <w:r>
          <w:rPr>
            <w:noProof/>
            <w:lang w:eastAsia="en-GB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2584D6F" wp14:editId="009F7AC9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44435" cy="190500"/>
                  <wp:effectExtent l="9525" t="9525" r="8890" b="0"/>
                  <wp:wrapNone/>
                  <wp:docPr id="1" name="Group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44435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2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BF19CE" w14:textId="77777777" w:rsidR="00F27AE8" w:rsidRDefault="0034583A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 w:rsidR="00926696"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193766" w:rsidRPr="00193766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3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5" name="Group 3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6" name="AutoShape 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8" name="AutoShape 5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2584D6F" id="Group 1" o:spid="_x0000_s1027" style="position:absolute;margin-left:0;margin-top:0;width:594.05pt;height:15pt;z-index:251660288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    <v:textbox inset="0,0,0,0">
                      <w:txbxContent>
                        <w:p w14:paraId="67BF19CE" w14:textId="77777777" w:rsidR="00F27AE8" w:rsidRDefault="0034583A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 w:rsidR="00926696"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193766" w:rsidRPr="00193766">
                            <w:rPr>
                              <w:noProof/>
                              <w:color w:val="8C8C8C" w:themeColor="background1" w:themeShade="8C"/>
                            </w:rPr>
                            <w:t>3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" o:spid="_x0000_s1029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4" o:spid="_x0000_s1030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" strokecolor="#a5a5a5 [2092]"/>
                    <v:shape id="AutoShape 5" o:spid="_x0000_s1031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  <w:r w:rsidR="002E2049">
          <w:t>Version &lt;1&gt;</w:t>
        </w:r>
        <w:r w:rsidR="007718D8">
          <w:t xml:space="preserve">    </w:t>
        </w:r>
        <w:r w:rsidR="002E2049">
          <w:t xml:space="preserve">               </w:t>
        </w:r>
        <w:r w:rsidR="00E455C4">
          <w:t xml:space="preserve">      </w:t>
        </w:r>
        <w:r w:rsidR="00E455C4">
          <w:tab/>
        </w:r>
        <w:r w:rsidR="002E2049">
          <w:t xml:space="preserve">   </w:t>
        </w:r>
        <w:r w:rsidR="007718D8" w:rsidRPr="007718D8">
          <w:t xml:space="preserve">Copyright © </w:t>
        </w:r>
        <w:r w:rsidR="00E455C4">
          <w:t>2025</w:t>
        </w:r>
        <w:r w:rsidR="007718D8" w:rsidRPr="007718D8">
          <w:t xml:space="preserve"> </w:t>
        </w:r>
        <w:r w:rsidR="002E2049">
          <w:t xml:space="preserve">           </w:t>
        </w:r>
        <w:r w:rsidR="00E455C4">
          <w:tab/>
        </w:r>
        <w:r w:rsidR="002E2049">
          <w:t xml:space="preserve">       Insert Date xx/xx/xx       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4E25C1" w14:textId="77777777" w:rsidR="00882560" w:rsidRDefault="00882560" w:rsidP="00F27AE8">
      <w:r>
        <w:separator/>
      </w:r>
    </w:p>
  </w:footnote>
  <w:footnote w:type="continuationSeparator" w:id="0">
    <w:p w14:paraId="02F141AB" w14:textId="77777777" w:rsidR="00882560" w:rsidRDefault="00882560" w:rsidP="00F27A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CBBE3A" w14:textId="77777777" w:rsidR="00BC1C52" w:rsidRDefault="00BC1C52">
    <w:pPr>
      <w:pStyle w:val="Header"/>
    </w:pPr>
    <w:r>
      <w:rPr>
        <w:noProof/>
        <w:lang w:val="en-US"/>
      </w:rPr>
      <w:drawing>
        <wp:inline distT="0" distB="0" distL="0" distR="0" wp14:anchorId="7DEAFC47" wp14:editId="3ADD2428">
          <wp:extent cx="5730240" cy="1036320"/>
          <wp:effectExtent l="19050" t="0" r="3810" b="0"/>
          <wp:docPr id="3" name="Picture 3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 wp14:anchorId="50C0EFD1" wp14:editId="14BD043D">
          <wp:extent cx="5730240" cy="1036320"/>
          <wp:effectExtent l="19050" t="0" r="3810" b="0"/>
          <wp:docPr id="4" name="Picture 4" descr="C:\Users\Jibran\Desktop\t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Jibran\Desktop\t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036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7BF459" w14:textId="77777777" w:rsidR="00BC1C52" w:rsidRDefault="00BC1C52" w:rsidP="00BC1C52">
    <w:pPr>
      <w:pStyle w:val="Header"/>
      <w:ind w:hanging="1276"/>
    </w:pPr>
  </w:p>
  <w:p w14:paraId="1959F3B8" w14:textId="77777777" w:rsidR="00BC1C52" w:rsidRDefault="00BC1C52">
    <w:pPr>
      <w:pStyle w:val="Header"/>
    </w:pPr>
  </w:p>
  <w:p w14:paraId="2AE79736" w14:textId="77777777" w:rsidR="00BC1C52" w:rsidRDefault="00BC1C52">
    <w:pPr>
      <w:pStyle w:val="Header"/>
    </w:pPr>
  </w:p>
  <w:p w14:paraId="11A0C365" w14:textId="77777777" w:rsidR="00BC1C52" w:rsidRDefault="00BC1C52">
    <w:pPr>
      <w:pStyle w:val="Header"/>
    </w:pPr>
  </w:p>
  <w:p w14:paraId="5F74A5D3" w14:textId="77777777" w:rsidR="00F27AE8" w:rsidRDefault="00F27A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8F89A4" w14:textId="77777777" w:rsidR="00140B26" w:rsidRDefault="00140B26" w:rsidP="00F85381">
    <w:pPr>
      <w:pStyle w:val="Header"/>
    </w:pPr>
  </w:p>
  <w:p w14:paraId="52A03CFB" w14:textId="77777777" w:rsidR="00F85381" w:rsidRDefault="00F85381" w:rsidP="00F85381">
    <w:pPr>
      <w:pStyle w:val="Header"/>
    </w:pPr>
    <w:r>
      <w:t xml:space="preserve">“Insert Company Name”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DC5FDF"/>
    <w:multiLevelType w:val="multilevel"/>
    <w:tmpl w:val="9738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06DC6"/>
    <w:multiLevelType w:val="multilevel"/>
    <w:tmpl w:val="1FCC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141B6"/>
    <w:multiLevelType w:val="multilevel"/>
    <w:tmpl w:val="24AE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1E0419"/>
    <w:multiLevelType w:val="multilevel"/>
    <w:tmpl w:val="B14A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27A2B"/>
    <w:multiLevelType w:val="multilevel"/>
    <w:tmpl w:val="2088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A97951"/>
    <w:multiLevelType w:val="multilevel"/>
    <w:tmpl w:val="BBE6D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B04F65"/>
    <w:multiLevelType w:val="hybridMultilevel"/>
    <w:tmpl w:val="D518B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59EADD6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0C048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2298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FE03F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502F2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26D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7268C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26875"/>
    <w:multiLevelType w:val="multilevel"/>
    <w:tmpl w:val="3AB6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F018F8"/>
    <w:multiLevelType w:val="multilevel"/>
    <w:tmpl w:val="0C8A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71830"/>
    <w:multiLevelType w:val="multilevel"/>
    <w:tmpl w:val="44A04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262378"/>
    <w:multiLevelType w:val="multilevel"/>
    <w:tmpl w:val="B3FA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43989471">
    <w:abstractNumId w:val="0"/>
  </w:num>
  <w:num w:numId="2" w16cid:durableId="581305027">
    <w:abstractNumId w:val="7"/>
  </w:num>
  <w:num w:numId="3" w16cid:durableId="42411201">
    <w:abstractNumId w:val="11"/>
  </w:num>
  <w:num w:numId="4" w16cid:durableId="1957247806">
    <w:abstractNumId w:val="2"/>
  </w:num>
  <w:num w:numId="5" w16cid:durableId="2065177024">
    <w:abstractNumId w:val="1"/>
  </w:num>
  <w:num w:numId="6" w16cid:durableId="1776553568">
    <w:abstractNumId w:val="5"/>
  </w:num>
  <w:num w:numId="7" w16cid:durableId="886720430">
    <w:abstractNumId w:val="6"/>
  </w:num>
  <w:num w:numId="8" w16cid:durableId="84422093">
    <w:abstractNumId w:val="4"/>
  </w:num>
  <w:num w:numId="9" w16cid:durableId="1818063470">
    <w:abstractNumId w:val="8"/>
  </w:num>
  <w:num w:numId="10" w16cid:durableId="612175612">
    <w:abstractNumId w:val="9"/>
  </w:num>
  <w:num w:numId="11" w16cid:durableId="2013336649">
    <w:abstractNumId w:val="3"/>
  </w:num>
  <w:num w:numId="12" w16cid:durableId="11190341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E2"/>
    <w:rsid w:val="00017EE2"/>
    <w:rsid w:val="000C3B86"/>
    <w:rsid w:val="000D1E55"/>
    <w:rsid w:val="000E777D"/>
    <w:rsid w:val="000F36F9"/>
    <w:rsid w:val="00140B26"/>
    <w:rsid w:val="001812D8"/>
    <w:rsid w:val="00193766"/>
    <w:rsid w:val="00194CB7"/>
    <w:rsid w:val="001E0F62"/>
    <w:rsid w:val="00207AD9"/>
    <w:rsid w:val="00223720"/>
    <w:rsid w:val="00251FC0"/>
    <w:rsid w:val="002577AC"/>
    <w:rsid w:val="002D4124"/>
    <w:rsid w:val="002E2049"/>
    <w:rsid w:val="003103A4"/>
    <w:rsid w:val="0031068B"/>
    <w:rsid w:val="003122F7"/>
    <w:rsid w:val="0034583A"/>
    <w:rsid w:val="00354C4F"/>
    <w:rsid w:val="003D1569"/>
    <w:rsid w:val="003D61E5"/>
    <w:rsid w:val="004B6416"/>
    <w:rsid w:val="0053192A"/>
    <w:rsid w:val="005560A3"/>
    <w:rsid w:val="0058551C"/>
    <w:rsid w:val="00591B19"/>
    <w:rsid w:val="005D5120"/>
    <w:rsid w:val="005F5250"/>
    <w:rsid w:val="0067231D"/>
    <w:rsid w:val="006B43C6"/>
    <w:rsid w:val="007718D8"/>
    <w:rsid w:val="007805A7"/>
    <w:rsid w:val="007F5985"/>
    <w:rsid w:val="00810261"/>
    <w:rsid w:val="00882560"/>
    <w:rsid w:val="00926696"/>
    <w:rsid w:val="009A16F7"/>
    <w:rsid w:val="009B57D2"/>
    <w:rsid w:val="009D22A0"/>
    <w:rsid w:val="00A52C6A"/>
    <w:rsid w:val="00A55CF3"/>
    <w:rsid w:val="00B0118C"/>
    <w:rsid w:val="00B31625"/>
    <w:rsid w:val="00B33CF5"/>
    <w:rsid w:val="00BA4481"/>
    <w:rsid w:val="00BC1C52"/>
    <w:rsid w:val="00C359B6"/>
    <w:rsid w:val="00D52311"/>
    <w:rsid w:val="00DB40A2"/>
    <w:rsid w:val="00E455C4"/>
    <w:rsid w:val="00E959EB"/>
    <w:rsid w:val="00ED4C35"/>
    <w:rsid w:val="00EE37A8"/>
    <w:rsid w:val="00F27AE8"/>
    <w:rsid w:val="00F47267"/>
    <w:rsid w:val="00F72D1A"/>
    <w:rsid w:val="00F85381"/>
    <w:rsid w:val="00F85875"/>
    <w:rsid w:val="00FB0A9A"/>
    <w:rsid w:val="00FE04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186D7"/>
  <w15:docId w15:val="{C61D2400-6EF1-4E81-A9C7-2039BFA77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92A"/>
    <w:pPr>
      <w:spacing w:after="0" w:line="240" w:lineRule="auto"/>
    </w:pPr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766"/>
    <w:pPr>
      <w:numPr>
        <w:numId w:val="1"/>
      </w:numPr>
      <w:spacing w:after="200" w:line="276" w:lineRule="auto"/>
      <w:outlineLvl w:val="0"/>
    </w:pPr>
    <w:rPr>
      <w:rFonts w:ascii="Calibri" w:eastAsia="Calibri" w:hAnsi="Calibri"/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766"/>
    <w:pPr>
      <w:numPr>
        <w:ilvl w:val="1"/>
        <w:numId w:val="1"/>
      </w:numPr>
      <w:spacing w:after="200" w:line="276" w:lineRule="auto"/>
      <w:outlineLvl w:val="1"/>
    </w:pPr>
    <w:rPr>
      <w:rFonts w:ascii="Calibri" w:eastAsia="Calibri" w:hAnsi="Calibri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3766"/>
    <w:pPr>
      <w:numPr>
        <w:ilvl w:val="2"/>
        <w:numId w:val="1"/>
      </w:numPr>
      <w:spacing w:after="200" w:line="276" w:lineRule="auto"/>
      <w:outlineLvl w:val="2"/>
    </w:pPr>
    <w:rPr>
      <w:rFonts w:ascii="Calibri" w:eastAsia="Calibri" w:hAnsi="Calibri"/>
      <w:b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7AE8"/>
  </w:style>
  <w:style w:type="paragraph" w:styleId="Footer">
    <w:name w:val="footer"/>
    <w:basedOn w:val="Normal"/>
    <w:link w:val="FooterChar"/>
    <w:uiPriority w:val="99"/>
    <w:unhideWhenUsed/>
    <w:rsid w:val="00F27AE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7AE8"/>
  </w:style>
  <w:style w:type="table" w:styleId="TableGrid">
    <w:name w:val="Table Grid"/>
    <w:basedOn w:val="TableNormal"/>
    <w:uiPriority w:val="59"/>
    <w:rsid w:val="0053192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ersionNumber">
    <w:name w:val="Version Number"/>
    <w:basedOn w:val="DefaultParagraphFont"/>
    <w:uiPriority w:val="1"/>
    <w:rsid w:val="0053192A"/>
  </w:style>
  <w:style w:type="character" w:customStyle="1" w:styleId="DateofPublication">
    <w:name w:val="Date of Publication"/>
    <w:basedOn w:val="DefaultParagraphFont"/>
    <w:uiPriority w:val="1"/>
    <w:rsid w:val="0053192A"/>
  </w:style>
  <w:style w:type="paragraph" w:customStyle="1" w:styleId="Classification">
    <w:name w:val="Classification"/>
    <w:basedOn w:val="Normal"/>
    <w:link w:val="ClassificationChar"/>
    <w:qFormat/>
    <w:rsid w:val="0053192A"/>
    <w:pPr>
      <w:jc w:val="right"/>
    </w:pPr>
    <w:rPr>
      <w:rFonts w:cs="Arial"/>
      <w:b/>
      <w:color w:val="000000" w:themeColor="text1"/>
      <w:sz w:val="24"/>
      <w:szCs w:val="28"/>
      <w:lang w:eastAsia="en-GB"/>
    </w:rPr>
  </w:style>
  <w:style w:type="character" w:customStyle="1" w:styleId="ClassificationChar">
    <w:name w:val="Classification Char"/>
    <w:basedOn w:val="DefaultParagraphFont"/>
    <w:link w:val="Classification"/>
    <w:rsid w:val="0053192A"/>
    <w:rPr>
      <w:rFonts w:ascii="Arial" w:eastAsia="Times New Roman" w:hAnsi="Arial" w:cs="Arial"/>
      <w:b/>
      <w:color w:val="000000" w:themeColor="text1"/>
      <w:sz w:val="24"/>
      <w:szCs w:val="28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9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92A"/>
    <w:rPr>
      <w:rFonts w:ascii="Tahoma" w:eastAsia="Times New Roman" w:hAnsi="Tahoma" w:cs="Tahoma"/>
      <w:sz w:val="16"/>
      <w:szCs w:val="16"/>
    </w:rPr>
  </w:style>
  <w:style w:type="table" w:styleId="MediumList2-Accent1">
    <w:name w:val="Medium List 2 Accent 1"/>
    <w:basedOn w:val="TableNormal"/>
    <w:uiPriority w:val="66"/>
    <w:rsid w:val="0067231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9A16F7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93766"/>
    <w:rPr>
      <w:rFonts w:ascii="Calibri" w:eastAsia="Calibri" w:hAnsi="Calibri" w:cs="Times New Roman"/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3766"/>
    <w:rPr>
      <w:rFonts w:ascii="Calibri" w:eastAsia="Calibri" w:hAnsi="Calibri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3766"/>
    <w:rPr>
      <w:rFonts w:ascii="Calibri" w:eastAsia="Calibri" w:hAnsi="Calibri" w:cs="Times New Roman"/>
      <w:b/>
      <w:i/>
    </w:rPr>
  </w:style>
  <w:style w:type="table" w:styleId="GridTable1Light-Accent1">
    <w:name w:val="Grid Table 1 Light Accent 1"/>
    <w:basedOn w:val="TableNormal"/>
    <w:uiPriority w:val="46"/>
    <w:rsid w:val="00E455C4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5C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5C4"/>
    <w:rPr>
      <w:rFonts w:ascii="Arial" w:eastAsia="Times New Roman" w:hAnsi="Arial" w:cs="Times New Roman"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455C4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017EE2"/>
    <w:pPr>
      <w:keepNext/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17EE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17EE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17EE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75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ibra\Desktop\New%20IoT%20Standards%20Folder\Template%20for%20IoT%20Standard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CFE726-FD92-42CE-8440-6AE8BC1464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for IoT Standards</Template>
  <TotalTime>7</TotalTime>
  <Pages>5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Jibran Saleem</dc:creator>
  <cp:lastModifiedBy>Jibran Saleem</cp:lastModifiedBy>
  <cp:revision>6</cp:revision>
  <dcterms:created xsi:type="dcterms:W3CDTF">2024-09-02T11:35:00Z</dcterms:created>
  <dcterms:modified xsi:type="dcterms:W3CDTF">2025-05-29T12:25:00Z</dcterms:modified>
</cp:coreProperties>
</file>